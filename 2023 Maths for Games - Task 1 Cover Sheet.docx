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F4D5" w14:textId="6A7F1621" w:rsidR="0044622D" w:rsidRDefault="00E66C51" w:rsidP="00824168">
      <w:pPr>
        <w:pStyle w:val="AIETitle"/>
      </w:pPr>
      <w:r>
        <w:t>Maths for Games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86"/>
        <w:gridCol w:w="6723"/>
      </w:tblGrid>
      <w:tr w:rsidR="00481D9B" w:rsidRPr="00A4234F" w14:paraId="4904BB75" w14:textId="77777777" w:rsidTr="00F7166E">
        <w:tc>
          <w:tcPr>
            <w:tcW w:w="9209" w:type="dxa"/>
            <w:gridSpan w:val="2"/>
            <w:shd w:val="clear" w:color="auto" w:fill="F2F2F2" w:themeFill="background1" w:themeFillShade="F2"/>
          </w:tcPr>
          <w:p w14:paraId="2EE2AC9C" w14:textId="77777777" w:rsidR="00481D9B" w:rsidRPr="00A4234F" w:rsidRDefault="00481D9B" w:rsidP="004E1894">
            <w:pPr>
              <w:spacing w:before="60" w:after="60"/>
            </w:pPr>
            <w:r w:rsidRPr="008F1A0E">
              <w:rPr>
                <w:b/>
                <w:bCs/>
              </w:rPr>
              <w:t>Assessment Task Number:</w:t>
            </w:r>
            <w:r>
              <w:t xml:space="preserve"> Part 1 – Custom Maths Data Types</w:t>
            </w:r>
          </w:p>
        </w:tc>
      </w:tr>
      <w:tr w:rsidR="00481D9B" w:rsidRPr="0013064C" w14:paraId="2582343A" w14:textId="77777777" w:rsidTr="00F7166E">
        <w:tc>
          <w:tcPr>
            <w:tcW w:w="2486" w:type="dxa"/>
            <w:shd w:val="clear" w:color="auto" w:fill="F2F2F2" w:themeFill="background1" w:themeFillShade="F2"/>
          </w:tcPr>
          <w:p w14:paraId="4554F205" w14:textId="77777777" w:rsidR="00481D9B" w:rsidRPr="0013064C" w:rsidRDefault="00481D9B" w:rsidP="004E1894">
            <w:pPr>
              <w:spacing w:before="60" w:after="60"/>
            </w:pPr>
            <w:r>
              <w:rPr>
                <w:b/>
                <w:bCs/>
              </w:rPr>
              <w:t>Unit Code(s):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6D571F8" w14:textId="77777777" w:rsidR="00481D9B" w:rsidRPr="0013064C" w:rsidRDefault="00481D9B" w:rsidP="004E1894">
            <w:pPr>
              <w:spacing w:before="60" w:after="60"/>
            </w:pPr>
            <w:r>
              <w:rPr>
                <w:b/>
                <w:bCs/>
              </w:rPr>
              <w:t>Unit Title(s):</w:t>
            </w:r>
          </w:p>
        </w:tc>
      </w:tr>
      <w:tr w:rsidR="00481D9B" w:rsidRPr="005F7473" w14:paraId="6956D7C5" w14:textId="77777777" w:rsidTr="00F7166E">
        <w:tc>
          <w:tcPr>
            <w:tcW w:w="2486" w:type="dxa"/>
            <w:shd w:val="clear" w:color="auto" w:fill="F2F2F2" w:themeFill="background1" w:themeFillShade="F2"/>
          </w:tcPr>
          <w:p w14:paraId="0F1A5596" w14:textId="77777777" w:rsidR="00481D9B" w:rsidRPr="005F7473" w:rsidRDefault="00481D9B" w:rsidP="004E1894">
            <w:pPr>
              <w:spacing w:before="60" w:after="60"/>
            </w:pPr>
            <w:r w:rsidRPr="005F7473">
              <w:t>PGDMTH6005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00521E08" w14:textId="77777777" w:rsidR="00481D9B" w:rsidRPr="005F7473" w:rsidRDefault="00481D9B" w:rsidP="004E1894">
            <w:pPr>
              <w:spacing w:before="60" w:after="60"/>
            </w:pPr>
            <w:r w:rsidRPr="0034798A">
              <w:t>Apply fundamental games programming mathematics skills</w:t>
            </w:r>
          </w:p>
        </w:tc>
      </w:tr>
      <w:tr w:rsidR="00481D9B" w:rsidRPr="005F7473" w14:paraId="38C94F81" w14:textId="77777777" w:rsidTr="00F7166E">
        <w:tc>
          <w:tcPr>
            <w:tcW w:w="2486" w:type="dxa"/>
            <w:shd w:val="clear" w:color="auto" w:fill="F2F2F2" w:themeFill="background1" w:themeFillShade="F2"/>
          </w:tcPr>
          <w:p w14:paraId="43A0899E" w14:textId="77777777" w:rsidR="00481D9B" w:rsidRPr="005F7473" w:rsidRDefault="00481D9B" w:rsidP="004E1894">
            <w:pPr>
              <w:spacing w:before="60" w:after="60"/>
            </w:pPr>
            <w:r w:rsidRPr="0034798A">
              <w:t>CUADIG511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00CC4D97" w14:textId="77777777" w:rsidR="00481D9B" w:rsidRPr="005F7473" w:rsidRDefault="00481D9B" w:rsidP="004E1894">
            <w:pPr>
              <w:spacing w:before="60" w:after="60"/>
            </w:pPr>
            <w:r w:rsidRPr="0034798A">
              <w:t>Coordinate testing of interactive media products</w:t>
            </w:r>
          </w:p>
        </w:tc>
      </w:tr>
      <w:tr w:rsidR="00481D9B" w:rsidRPr="0041217A" w14:paraId="7D5DFEA6" w14:textId="77777777" w:rsidTr="00F7166E">
        <w:tc>
          <w:tcPr>
            <w:tcW w:w="9209" w:type="dxa"/>
            <w:gridSpan w:val="2"/>
            <w:shd w:val="clear" w:color="auto" w:fill="F2F2F2" w:themeFill="background1" w:themeFillShade="F2"/>
          </w:tcPr>
          <w:p w14:paraId="2EB553D6" w14:textId="22B3A445" w:rsidR="00481D9B" w:rsidRPr="0041217A" w:rsidRDefault="00481D9B" w:rsidP="004E1894">
            <w:pPr>
              <w:spacing w:before="60" w:after="60"/>
              <w:rPr>
                <w:b/>
                <w:bCs/>
              </w:rPr>
            </w:pPr>
            <w:r w:rsidRPr="0041217A">
              <w:rPr>
                <w:b/>
                <w:bCs/>
              </w:rPr>
              <w:t xml:space="preserve">Instructions to </w:t>
            </w:r>
            <w:r w:rsidR="00B068BA">
              <w:rPr>
                <w:b/>
                <w:bCs/>
              </w:rPr>
              <w:t>Learners:</w:t>
            </w:r>
          </w:p>
        </w:tc>
      </w:tr>
    </w:tbl>
    <w:p w14:paraId="60B1B8C4" w14:textId="77777777" w:rsidR="00B068BA" w:rsidRDefault="00B068BA"/>
    <w:p w14:paraId="7C566DF5" w14:textId="77777777" w:rsidR="004E6DBC" w:rsidRDefault="004E6DBC" w:rsidP="004E6DBC">
      <w:pPr>
        <w:spacing w:before="60" w:after="60"/>
        <w:rPr>
          <w:lang w:val="en-US"/>
        </w:rPr>
      </w:pPr>
      <w:r>
        <w:rPr>
          <w:rFonts w:ascii="Calibri" w:eastAsia="Calibri" w:hAnsi="Calibri" w:cs="Calibri"/>
        </w:rPr>
        <w:t xml:space="preserve">Write a collection of custom data types in C#. These will implement the required data types (either as structures or classes) and functions listed below. </w:t>
      </w:r>
    </w:p>
    <w:p w14:paraId="1AC53BAE" w14:textId="77777777" w:rsidR="004E6DBC" w:rsidRDefault="004E6DBC" w:rsidP="004E6DBC">
      <w:r>
        <w:rPr>
          <w:rFonts w:ascii="Calibri" w:eastAsia="Calibri" w:hAnsi="Calibri" w:cs="Calibri"/>
        </w:rPr>
        <w:t>Your math data types (i.e., structs or classes) must include the following types. The maths operations should be in column-major order, using a right-handed coordinate system, with the following names of types and functions to ensure that your code works correctly with the Unit Test Application used in Assessment Task 2:</w:t>
      </w:r>
    </w:p>
    <w:p w14:paraId="1B8F3670" w14:textId="77777777" w:rsidR="004E6DBC" w:rsidRPr="00BD67EB" w:rsidRDefault="004E6DBC" w:rsidP="004E6DBC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Calibri" w:eastAsia="Calibri" w:hAnsi="Calibri" w:cs="Calibri"/>
        </w:rPr>
      </w:pPr>
      <w:r w:rsidRPr="00BD67EB">
        <w:rPr>
          <w:rFonts w:ascii="Calibri" w:eastAsia="Calibri" w:hAnsi="Calibri" w:cs="Calibri"/>
        </w:rPr>
        <w:t>Vector3 (3-dimensional vector using 3 floats)</w:t>
      </w:r>
    </w:p>
    <w:p w14:paraId="60283150" w14:textId="77777777" w:rsidR="004E6DBC" w:rsidRPr="00BD67EB" w:rsidRDefault="004E6DBC" w:rsidP="004E6DBC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Calibri" w:eastAsia="Calibri" w:hAnsi="Calibri" w:cs="Calibri"/>
        </w:rPr>
      </w:pPr>
      <w:r w:rsidRPr="00BD67EB">
        <w:rPr>
          <w:rFonts w:ascii="Calibri" w:eastAsia="Calibri" w:hAnsi="Calibri" w:cs="Calibri"/>
        </w:rPr>
        <w:t>Vector4 (3-dimensional homogeneous vector using 4 floats)</w:t>
      </w:r>
    </w:p>
    <w:p w14:paraId="00F8C6F9" w14:textId="77777777" w:rsidR="004E6DBC" w:rsidRPr="00BD67EB" w:rsidRDefault="004E6DBC" w:rsidP="004E6DBC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Calibri" w:eastAsia="Calibri" w:hAnsi="Calibri" w:cs="Calibri"/>
        </w:rPr>
      </w:pPr>
      <w:r w:rsidRPr="00BD67EB">
        <w:rPr>
          <w:rFonts w:ascii="Calibri" w:eastAsia="Calibri" w:hAnsi="Calibri" w:cs="Calibri"/>
        </w:rPr>
        <w:t>Matrix3 (</w:t>
      </w:r>
      <w:r>
        <w:rPr>
          <w:rFonts w:ascii="Calibri" w:eastAsia="Calibri" w:hAnsi="Calibri" w:cs="Calibri"/>
        </w:rPr>
        <w:t>2</w:t>
      </w:r>
      <w:r w:rsidRPr="00BD67EB">
        <w:rPr>
          <w:rFonts w:ascii="Calibri" w:eastAsia="Calibri" w:hAnsi="Calibri" w:cs="Calibri"/>
        </w:rPr>
        <w:t>-dimensional 3x3 rotation matrix using 9 float)</w:t>
      </w:r>
    </w:p>
    <w:p w14:paraId="62F5EA10" w14:textId="77777777" w:rsidR="004E6DBC" w:rsidRDefault="004E6DBC" w:rsidP="004E6DBC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Calibri" w:eastAsia="Calibri" w:hAnsi="Calibri" w:cs="Calibri"/>
        </w:rPr>
      </w:pPr>
      <w:r w:rsidRPr="00BD67EB">
        <w:rPr>
          <w:rFonts w:ascii="Calibri" w:eastAsia="Calibri" w:hAnsi="Calibri" w:cs="Calibri"/>
        </w:rPr>
        <w:t>Matrix4 (3-dimensional 4x4 transform matrix using 16 float)</w:t>
      </w:r>
      <w:r w:rsidRPr="001F3D53">
        <w:rPr>
          <w:rFonts w:ascii="Calibri" w:eastAsia="Calibri" w:hAnsi="Calibri" w:cs="Calibri"/>
        </w:rPr>
        <w:t xml:space="preserve"> </w:t>
      </w:r>
    </w:p>
    <w:p w14:paraId="0F215D14" w14:textId="77777777" w:rsidR="004E6DBC" w:rsidRPr="001F3D53" w:rsidRDefault="004E6DBC" w:rsidP="004E6DBC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Calibri" w:eastAsia="Calibri" w:hAnsi="Calibri" w:cs="Calibri"/>
        </w:rPr>
      </w:pPr>
      <w:r w:rsidRPr="001F3D53">
        <w:rPr>
          <w:rFonts w:ascii="Calibri" w:eastAsia="Calibri" w:hAnsi="Calibri" w:cs="Calibri"/>
        </w:rPr>
        <w:t>Colour (RGBA values stored as a 4 byte integer)</w:t>
      </w:r>
    </w:p>
    <w:p w14:paraId="0DFC9179" w14:textId="77777777" w:rsidR="004E6DBC" w:rsidRDefault="004E6DBC" w:rsidP="004E6DBC">
      <w:r>
        <w:rPr>
          <w:rFonts w:ascii="Calibri" w:eastAsia="Calibri" w:hAnsi="Calibri" w:cs="Calibri"/>
        </w:rPr>
        <w:t xml:space="preserve">Your types must overload the following mathematical operators and include the additionally mentioned member functions, where </w:t>
      </w:r>
      <w:r>
        <w:rPr>
          <w:rFonts w:ascii="Calibri" w:eastAsia="Calibri" w:hAnsi="Calibri" w:cs="Calibri"/>
          <w:b/>
        </w:rPr>
        <w:t xml:space="preserve">V </w:t>
      </w:r>
      <w:r>
        <w:rPr>
          <w:rFonts w:ascii="Calibri" w:eastAsia="Calibri" w:hAnsi="Calibri" w:cs="Calibri"/>
        </w:rPr>
        <w:t xml:space="preserve">represents a Vector, </w:t>
      </w:r>
      <w:r>
        <w:rPr>
          <w:rFonts w:ascii="Calibri" w:eastAsia="Calibri" w:hAnsi="Calibri" w:cs="Calibri"/>
          <w:b/>
        </w:rPr>
        <w:t xml:space="preserve">M </w:t>
      </w:r>
      <w:r>
        <w:rPr>
          <w:rFonts w:ascii="Calibri" w:eastAsia="Calibri" w:hAnsi="Calibri" w:cs="Calibri"/>
        </w:rPr>
        <w:t xml:space="preserve">represents a Matrix,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represents an index and </w:t>
      </w:r>
      <w:r>
        <w:rPr>
          <w:rFonts w:ascii="Calibri" w:eastAsia="Calibri" w:hAnsi="Calibri" w:cs="Calibri"/>
          <w:b/>
        </w:rPr>
        <w:t>f</w:t>
      </w:r>
      <w:r>
        <w:rPr>
          <w:rFonts w:ascii="Calibri" w:eastAsia="Calibri" w:hAnsi="Calibri" w:cs="Calibri"/>
        </w:rPr>
        <w:t xml:space="preserve"> represents a float:</w:t>
      </w:r>
    </w:p>
    <w:p w14:paraId="2D659431" w14:textId="77777777" w:rsidR="004E6DBC" w:rsidRPr="00BD67EB" w:rsidRDefault="004E6DBC" w:rsidP="004E6DBC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Calibri" w:eastAsia="Calibri" w:hAnsi="Calibri" w:cs="Calibri"/>
        </w:rPr>
      </w:pPr>
      <w:r w:rsidRPr="00BD67EB">
        <w:rPr>
          <w:rFonts w:ascii="Calibri" w:eastAsia="Calibri" w:hAnsi="Calibri" w:cs="Calibri"/>
        </w:rPr>
        <w:t>V = V + V (point translated by a vector)</w:t>
      </w:r>
    </w:p>
    <w:p w14:paraId="2CF2EF59" w14:textId="77777777" w:rsidR="004E6DBC" w:rsidRPr="00BD67EB" w:rsidRDefault="004E6DBC" w:rsidP="004E6DBC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Calibri" w:eastAsia="Calibri" w:hAnsi="Calibri" w:cs="Calibri"/>
        </w:rPr>
      </w:pPr>
      <w:r w:rsidRPr="00BD67EB">
        <w:rPr>
          <w:rFonts w:ascii="Calibri" w:eastAsia="Calibri" w:hAnsi="Calibri" w:cs="Calibri"/>
        </w:rPr>
        <w:t>V = V – V (point translated by a vector)</w:t>
      </w:r>
    </w:p>
    <w:p w14:paraId="7ED4F11C" w14:textId="77777777" w:rsidR="004E6DBC" w:rsidRPr="00BD67EB" w:rsidRDefault="004E6DBC" w:rsidP="004E6DBC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Calibri" w:eastAsia="Calibri" w:hAnsi="Calibri" w:cs="Calibri"/>
        </w:rPr>
      </w:pPr>
      <w:r w:rsidRPr="00BD67EB">
        <w:rPr>
          <w:rFonts w:ascii="Calibri" w:eastAsia="Calibri" w:hAnsi="Calibri" w:cs="Calibri"/>
        </w:rPr>
        <w:t>V = V x f (vector scale)</w:t>
      </w:r>
    </w:p>
    <w:p w14:paraId="4A32BFD3" w14:textId="77777777" w:rsidR="004E6DBC" w:rsidRPr="00BD67EB" w:rsidRDefault="004E6DBC" w:rsidP="004E6DBC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Calibri" w:eastAsia="Calibri" w:hAnsi="Calibri" w:cs="Calibri"/>
        </w:rPr>
      </w:pPr>
      <w:r w:rsidRPr="00BD67EB">
        <w:rPr>
          <w:rFonts w:ascii="Calibri" w:eastAsia="Calibri" w:hAnsi="Calibri" w:cs="Calibri"/>
        </w:rPr>
        <w:t>V = f x V (vector scale)</w:t>
      </w:r>
    </w:p>
    <w:p w14:paraId="17F5D6D9" w14:textId="77777777" w:rsidR="004E6DBC" w:rsidRPr="00BD67EB" w:rsidRDefault="004E6DBC" w:rsidP="004E6DBC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Calibri" w:eastAsia="Calibri" w:hAnsi="Calibri" w:cs="Calibri"/>
        </w:rPr>
      </w:pPr>
      <w:r w:rsidRPr="00BD67EB">
        <w:rPr>
          <w:rFonts w:ascii="Calibri" w:eastAsia="Calibri" w:hAnsi="Calibri" w:cs="Calibri"/>
        </w:rPr>
        <w:t>V = M x V (vector transformation)</w:t>
      </w:r>
    </w:p>
    <w:p w14:paraId="4D400A77" w14:textId="77777777" w:rsidR="004E6DBC" w:rsidRPr="00BD67EB" w:rsidRDefault="004E6DBC" w:rsidP="004E6DBC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Calibri" w:eastAsia="Calibri" w:hAnsi="Calibri" w:cs="Calibri"/>
        </w:rPr>
      </w:pPr>
      <w:r w:rsidRPr="00BD67EB">
        <w:rPr>
          <w:rFonts w:ascii="Calibri" w:eastAsia="Calibri" w:hAnsi="Calibri" w:cs="Calibri"/>
        </w:rPr>
        <w:t>M = M x M (matrix concatenation)</w:t>
      </w:r>
    </w:p>
    <w:p w14:paraId="2CDE4395" w14:textId="77777777" w:rsidR="004E6DBC" w:rsidRPr="00BD67EB" w:rsidRDefault="004E6DBC" w:rsidP="004E6DBC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Calibri" w:eastAsia="Calibri" w:hAnsi="Calibri" w:cs="Calibri"/>
        </w:rPr>
      </w:pPr>
      <w:r w:rsidRPr="00BD67EB">
        <w:rPr>
          <w:rFonts w:ascii="Calibri" w:eastAsia="Calibri" w:hAnsi="Calibri" w:cs="Calibri"/>
        </w:rPr>
        <w:t>f = V.</w:t>
      </w:r>
      <w:r>
        <w:rPr>
          <w:rFonts w:ascii="Calibri" w:eastAsia="Calibri" w:hAnsi="Calibri" w:cs="Calibri"/>
        </w:rPr>
        <w:t>D</w:t>
      </w:r>
      <w:r w:rsidRPr="00BD67EB">
        <w:rPr>
          <w:rFonts w:ascii="Calibri" w:eastAsia="Calibri" w:hAnsi="Calibri" w:cs="Calibri"/>
        </w:rPr>
        <w:t>ot( V )</w:t>
      </w:r>
    </w:p>
    <w:p w14:paraId="65D3887D" w14:textId="77777777" w:rsidR="004E6DBC" w:rsidRPr="00BD67EB" w:rsidRDefault="004E6DBC" w:rsidP="004E6DBC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Calibri" w:eastAsia="Calibri" w:hAnsi="Calibri" w:cs="Calibri"/>
        </w:rPr>
      </w:pPr>
      <w:r w:rsidRPr="00BD67EB">
        <w:rPr>
          <w:rFonts w:ascii="Calibri" w:eastAsia="Calibri" w:hAnsi="Calibri" w:cs="Calibri"/>
        </w:rPr>
        <w:t>V = V.</w:t>
      </w:r>
      <w:r>
        <w:rPr>
          <w:rFonts w:ascii="Calibri" w:eastAsia="Calibri" w:hAnsi="Calibri" w:cs="Calibri"/>
        </w:rPr>
        <w:t>C</w:t>
      </w:r>
      <w:r w:rsidRPr="00BD67EB">
        <w:rPr>
          <w:rFonts w:ascii="Calibri" w:eastAsia="Calibri" w:hAnsi="Calibri" w:cs="Calibri"/>
        </w:rPr>
        <w:t xml:space="preserve">ross( V ) </w:t>
      </w:r>
    </w:p>
    <w:p w14:paraId="7F2809AF" w14:textId="77777777" w:rsidR="004E6DBC" w:rsidRPr="00BD67EB" w:rsidRDefault="004E6DBC" w:rsidP="004E6DBC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Calibri" w:eastAsia="Calibri" w:hAnsi="Calibri" w:cs="Calibri"/>
        </w:rPr>
      </w:pPr>
      <w:r w:rsidRPr="00BD67EB">
        <w:rPr>
          <w:rFonts w:ascii="Calibri" w:eastAsia="Calibri" w:hAnsi="Calibri" w:cs="Calibri"/>
        </w:rPr>
        <w:t>f = V.</w:t>
      </w:r>
      <w:r>
        <w:rPr>
          <w:rFonts w:ascii="Calibri" w:eastAsia="Calibri" w:hAnsi="Calibri" w:cs="Calibri"/>
        </w:rPr>
        <w:t>M</w:t>
      </w:r>
      <w:r w:rsidRPr="00BD67EB">
        <w:rPr>
          <w:rFonts w:ascii="Calibri" w:eastAsia="Calibri" w:hAnsi="Calibri" w:cs="Calibri"/>
        </w:rPr>
        <w:t>agnitude()</w:t>
      </w:r>
    </w:p>
    <w:p w14:paraId="3E087C74" w14:textId="77777777" w:rsidR="004E6DBC" w:rsidRPr="00BD67EB" w:rsidRDefault="004E6DBC" w:rsidP="004E6DBC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Calibri" w:eastAsia="Calibri" w:hAnsi="Calibri" w:cs="Calibri"/>
        </w:rPr>
      </w:pPr>
      <w:r w:rsidRPr="00BD67EB">
        <w:rPr>
          <w:rFonts w:ascii="Calibri" w:eastAsia="Calibri" w:hAnsi="Calibri" w:cs="Calibri"/>
        </w:rPr>
        <w:t>V.</w:t>
      </w:r>
      <w:r>
        <w:rPr>
          <w:rFonts w:ascii="Calibri" w:eastAsia="Calibri" w:hAnsi="Calibri" w:cs="Calibri"/>
        </w:rPr>
        <w:t>N</w:t>
      </w:r>
      <w:r w:rsidRPr="00BD67EB">
        <w:rPr>
          <w:rFonts w:ascii="Calibri" w:eastAsia="Calibri" w:hAnsi="Calibri" w:cs="Calibri"/>
        </w:rPr>
        <w:t>ormali</w:t>
      </w:r>
      <w:r>
        <w:rPr>
          <w:rFonts w:ascii="Calibri" w:eastAsia="Calibri" w:hAnsi="Calibri" w:cs="Calibri"/>
        </w:rPr>
        <w:t>z</w:t>
      </w:r>
      <w:r w:rsidRPr="00BD67EB">
        <w:rPr>
          <w:rFonts w:ascii="Calibri" w:eastAsia="Calibri" w:hAnsi="Calibri" w:cs="Calibri"/>
        </w:rPr>
        <w:t>e()</w:t>
      </w:r>
    </w:p>
    <w:p w14:paraId="669B4DF9" w14:textId="77777777" w:rsidR="004E6DBC" w:rsidRDefault="004E6DBC" w:rsidP="004E6DBC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Calibri" w:eastAsia="Calibri" w:hAnsi="Calibri" w:cs="Calibri"/>
        </w:rPr>
      </w:pPr>
      <w:r w:rsidRPr="00BD67EB">
        <w:rPr>
          <w:rFonts w:ascii="Calibri" w:eastAsia="Calibri" w:hAnsi="Calibri" w:cs="Calibri"/>
        </w:rPr>
        <w:t xml:space="preserve">M.setRotateX( f ) </w:t>
      </w:r>
    </w:p>
    <w:p w14:paraId="6F0B2F82" w14:textId="77777777" w:rsidR="004E6DBC" w:rsidRDefault="004E6DBC" w:rsidP="004E6DBC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Calibri" w:eastAsia="Calibri" w:hAnsi="Calibri" w:cs="Calibri"/>
        </w:rPr>
      </w:pPr>
      <w:r w:rsidRPr="00BD67EB">
        <w:rPr>
          <w:rFonts w:ascii="Calibri" w:eastAsia="Calibri" w:hAnsi="Calibri" w:cs="Calibri"/>
        </w:rPr>
        <w:t xml:space="preserve">M.setRotateY( f ) and </w:t>
      </w:r>
    </w:p>
    <w:p w14:paraId="1B2A7734" w14:textId="77777777" w:rsidR="004E6DBC" w:rsidRPr="00BD67EB" w:rsidRDefault="004E6DBC" w:rsidP="004E6DBC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Calibri" w:eastAsia="Calibri" w:hAnsi="Calibri" w:cs="Calibri"/>
        </w:rPr>
      </w:pPr>
      <w:r w:rsidRPr="00BD67EB">
        <w:rPr>
          <w:rFonts w:ascii="Calibri" w:eastAsia="Calibri" w:hAnsi="Calibri" w:cs="Calibri"/>
        </w:rPr>
        <w:t>M.setRotateZ( f )</w:t>
      </w:r>
    </w:p>
    <w:p w14:paraId="472BCBCC" w14:textId="77777777" w:rsidR="004E6DBC" w:rsidRDefault="004E6DBC" w:rsidP="004E6DBC">
      <w:r>
        <w:rPr>
          <w:rFonts w:ascii="Calibri" w:eastAsia="Calibri" w:hAnsi="Calibri" w:cs="Calibri"/>
        </w:rPr>
        <w:t>If applicable, your types should all have default constructors, and constructors that allow each float element to be set individually, for example:</w:t>
      </w:r>
    </w:p>
    <w:p w14:paraId="76363D01" w14:textId="77777777" w:rsidR="004E6DBC" w:rsidRPr="00BD67EB" w:rsidRDefault="004E6DBC" w:rsidP="004E6DBC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Calibri" w:eastAsia="Calibri" w:hAnsi="Calibri" w:cs="Calibri"/>
        </w:rPr>
      </w:pPr>
      <w:r w:rsidRPr="00BD67EB">
        <w:rPr>
          <w:rFonts w:ascii="Calibri" w:eastAsia="Calibri" w:hAnsi="Calibri" w:cs="Calibri"/>
        </w:rPr>
        <w:t>Vector</w:t>
      </w:r>
      <w:r>
        <w:rPr>
          <w:rFonts w:ascii="Calibri" w:eastAsia="Calibri" w:hAnsi="Calibri" w:cs="Calibri"/>
        </w:rPr>
        <w:t>3</w:t>
      </w:r>
      <w:r w:rsidRPr="00BD67EB"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3</w:t>
      </w:r>
      <w:r w:rsidRPr="00BD67EB">
        <w:rPr>
          <w:rFonts w:ascii="Calibri" w:eastAsia="Calibri" w:hAnsi="Calibri" w:cs="Calibri"/>
        </w:rPr>
        <w:t xml:space="preserve">; </w:t>
      </w:r>
      <w:r>
        <w:rPr>
          <w:rFonts w:ascii="Calibri" w:eastAsia="Calibri" w:hAnsi="Calibri" w:cs="Calibri"/>
        </w:rPr>
        <w:tab/>
      </w:r>
      <w:r w:rsidRPr="00BD67EB">
        <w:rPr>
          <w:rFonts w:ascii="Calibri" w:eastAsia="Calibri" w:hAnsi="Calibri" w:cs="Calibri"/>
        </w:rPr>
        <w:t>// default</w:t>
      </w:r>
    </w:p>
    <w:p w14:paraId="19CF3EC9" w14:textId="77777777" w:rsidR="004E6DBC" w:rsidRPr="00BD67EB" w:rsidRDefault="004E6DBC" w:rsidP="004E6DBC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Calibri" w:eastAsia="Calibri" w:hAnsi="Calibri" w:cs="Calibri"/>
        </w:rPr>
      </w:pPr>
      <w:r w:rsidRPr="00BD67EB">
        <w:rPr>
          <w:rFonts w:ascii="Calibri" w:eastAsia="Calibri" w:hAnsi="Calibri" w:cs="Calibri"/>
        </w:rPr>
        <w:t>Vector4 v4( 0, 0, 0, 1 );</w:t>
      </w:r>
    </w:p>
    <w:p w14:paraId="3EA85C64" w14:textId="77777777" w:rsidR="004E6DBC" w:rsidRDefault="004E6DBC" w:rsidP="004E6DBC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Calibri" w:eastAsia="Calibri" w:hAnsi="Calibri" w:cs="Calibri"/>
        </w:rPr>
      </w:pPr>
      <w:r w:rsidRPr="00BD67EB">
        <w:rPr>
          <w:rFonts w:ascii="Calibri" w:eastAsia="Calibri" w:hAnsi="Calibri" w:cs="Calibri"/>
        </w:rPr>
        <w:lastRenderedPageBreak/>
        <w:t>Matrix3 m3 = Matrix3( 1, 0, 0, 0, 1, 0, 0, 0, 1 );</w:t>
      </w:r>
    </w:p>
    <w:p w14:paraId="5BED4B15" w14:textId="77777777" w:rsidR="004E6DBC" w:rsidRPr="004A43B2" w:rsidRDefault="004E6DBC" w:rsidP="004E6DBC">
      <w:pPr>
        <w:rPr>
          <w:rFonts w:ascii="Calibri" w:eastAsia="Calibri" w:hAnsi="Calibri" w:cs="Calibri"/>
        </w:rPr>
      </w:pPr>
      <w:r>
        <w:t>(Default constructors won't be possible if you are implementing your types as structs, but will be expected if you are writing classes).</w:t>
      </w:r>
    </w:p>
    <w:p w14:paraId="39664DE7" w14:textId="77777777" w:rsidR="004E6DBC" w:rsidRDefault="004E6DBC" w:rsidP="004E6DBC">
      <w:pPr>
        <w:rPr>
          <w:rFonts w:ascii="Calibri" w:eastAsia="Calibri" w:hAnsi="Calibri" w:cs="Calibri"/>
        </w:rPr>
      </w:pPr>
      <w:r w:rsidRPr="00145BBE">
        <w:rPr>
          <w:rFonts w:ascii="Calibri" w:eastAsia="Calibri" w:hAnsi="Calibri" w:cs="Calibri"/>
        </w:rPr>
        <w:t xml:space="preserve">Your Color </w:t>
      </w:r>
      <w:r>
        <w:rPr>
          <w:rFonts w:ascii="Calibri" w:eastAsia="Calibri" w:hAnsi="Calibri" w:cs="Calibri"/>
        </w:rPr>
        <w:t xml:space="preserve">type </w:t>
      </w:r>
      <w:r w:rsidRPr="00145BBE">
        <w:rPr>
          <w:rFonts w:ascii="Calibri" w:eastAsia="Calibri" w:hAnsi="Calibri" w:cs="Calibri"/>
        </w:rPr>
        <w:t>will have get and set functions</w:t>
      </w:r>
      <w:r>
        <w:rPr>
          <w:rFonts w:ascii="Calibri" w:eastAsia="Calibri" w:hAnsi="Calibri" w:cs="Calibri"/>
        </w:rPr>
        <w:t>/accessors/methods</w:t>
      </w:r>
      <w:r w:rsidRPr="00145BBE">
        <w:rPr>
          <w:rFonts w:ascii="Calibri" w:eastAsia="Calibri" w:hAnsi="Calibri" w:cs="Calibri"/>
        </w:rPr>
        <w:t xml:space="preserve"> for each colour component that employ bit shifting and bitwise operators to query or modify the individual colour components of the 4 byte integer. For example:</w:t>
      </w:r>
    </w:p>
    <w:p w14:paraId="24C778A0" w14:textId="77777777" w:rsidR="004E6DBC" w:rsidRPr="00511F25" w:rsidRDefault="004E6DBC" w:rsidP="004E6DBC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byte Red { get{…} {set{…} }</w:t>
      </w:r>
    </w:p>
    <w:p w14:paraId="136B6692" w14:textId="77777777" w:rsidR="004E6DBC" w:rsidRDefault="004E6DBC" w:rsidP="004E6DB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or, alternatively </w:t>
      </w:r>
    </w:p>
    <w:p w14:paraId="1A4ABDB7" w14:textId="77777777" w:rsidR="004E6DBC" w:rsidRDefault="004E6DBC" w:rsidP="004E6DBC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Calibri" w:eastAsia="Calibri" w:hAnsi="Calibri" w:cs="Calibri"/>
        </w:rPr>
      </w:pPr>
      <w:r w:rsidRPr="69C6EB54">
        <w:rPr>
          <w:rFonts w:ascii="Calibri" w:eastAsia="Calibri" w:hAnsi="Calibri" w:cs="Calibri"/>
        </w:rPr>
        <w:t>byte GetRed();</w:t>
      </w:r>
    </w:p>
    <w:p w14:paraId="405CE4AE" w14:textId="77777777" w:rsidR="004E6DBC" w:rsidRDefault="004E6DBC" w:rsidP="004E6DBC">
      <w:pPr>
        <w:spacing w:before="60" w:after="60"/>
        <w:rPr>
          <w:rFonts w:ascii="Calibri" w:eastAsia="Calibri" w:hAnsi="Calibri" w:cs="Calibri"/>
        </w:rPr>
      </w:pPr>
      <w:r w:rsidRPr="69C6EB54">
        <w:rPr>
          <w:rFonts w:ascii="Calibri" w:eastAsia="Calibri" w:hAnsi="Calibri" w:cs="Calibri"/>
        </w:rPr>
        <w:t>void SetRed(byte value);</w:t>
      </w:r>
    </w:p>
    <w:p w14:paraId="46BDC0D3" w14:textId="77777777" w:rsidR="004E6DBC" w:rsidRDefault="004E6DBC" w:rsidP="004E6DBC">
      <w:pPr>
        <w:spacing w:before="60" w:after="60"/>
        <w:rPr>
          <w:rFonts w:ascii="Calibri" w:eastAsia="Calibri" w:hAnsi="Calibri" w:cs="Calibri"/>
          <w:lang w:val="en-US"/>
        </w:rPr>
      </w:pPr>
    </w:p>
    <w:p w14:paraId="789B41C8" w14:textId="77777777" w:rsidR="004E6DBC" w:rsidRDefault="004E6DBC" w:rsidP="004E6DBC">
      <w:r>
        <w:t>On C</w:t>
      </w:r>
      <w:r w:rsidRPr="00B7449C">
        <w:rPr>
          <w:i/>
          <w:iCs/>
        </w:rPr>
        <w:t>anvas</w:t>
      </w:r>
      <w:r>
        <w:t xml:space="preserve"> you will find a Unit Test Project. This project contains a series of pre-programmed tests that will validate the implementation of your custom math data types. </w:t>
      </w:r>
    </w:p>
    <w:p w14:paraId="77377B68" w14:textId="22711320" w:rsidR="004E6DBC" w:rsidRPr="00A55759" w:rsidRDefault="004E6DBC" w:rsidP="004E6DBC">
      <w:pPr>
        <w:spacing w:before="60" w:after="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ensure that your code functions correctly, you will use a Unit Test Project to test the accuracy of your mathematical methods in the code you have written for </w:t>
      </w:r>
      <w:r w:rsidR="000D1AB2">
        <w:rPr>
          <w:rFonts w:ascii="Calibri" w:eastAsia="Calibri" w:hAnsi="Calibri" w:cs="Calibri"/>
        </w:rPr>
        <w:t>your</w:t>
      </w:r>
      <w:r w:rsidRPr="00A55759">
        <w:rPr>
          <w:rFonts w:ascii="Calibri" w:eastAsia="Calibri" w:hAnsi="Calibri" w:cs="Calibri"/>
        </w:rPr>
        <w:t xml:space="preserve"> Maths Data Types. </w:t>
      </w:r>
    </w:p>
    <w:p w14:paraId="45C00AD3" w14:textId="26863866" w:rsidR="00B068BA" w:rsidRDefault="004E6DBC" w:rsidP="004E6DBC">
      <w:r>
        <w:t>To demonstrate competency in this subject your custom data types must pass all unit tests provided.</w:t>
      </w:r>
    </w:p>
    <w:p w14:paraId="61BD91CB" w14:textId="77777777" w:rsidR="00B068BA" w:rsidRDefault="00B068BA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2614"/>
        <w:gridCol w:w="6033"/>
      </w:tblGrid>
      <w:tr w:rsidR="00481D9B" w:rsidRPr="00140450" w14:paraId="71BFDB4A" w14:textId="77777777" w:rsidTr="00F7166E">
        <w:tc>
          <w:tcPr>
            <w:tcW w:w="3176" w:type="dxa"/>
            <w:gridSpan w:val="2"/>
            <w:shd w:val="clear" w:color="auto" w:fill="F2F2F2" w:themeFill="background1" w:themeFillShade="F2"/>
          </w:tcPr>
          <w:p w14:paraId="438AEF78" w14:textId="77777777" w:rsidR="00481D9B" w:rsidRPr="00140450" w:rsidRDefault="00481D9B" w:rsidP="004E1894">
            <w:pPr>
              <w:spacing w:before="60" w:after="60"/>
              <w:rPr>
                <w:b/>
                <w:bCs/>
              </w:rPr>
            </w:pPr>
            <w:r w:rsidRPr="00140450">
              <w:rPr>
                <w:b/>
                <w:bCs/>
              </w:rPr>
              <w:t>Items to Submit</w:t>
            </w:r>
          </w:p>
        </w:tc>
        <w:tc>
          <w:tcPr>
            <w:tcW w:w="6033" w:type="dxa"/>
            <w:shd w:val="clear" w:color="auto" w:fill="F2F2F2" w:themeFill="background1" w:themeFillShade="F2"/>
          </w:tcPr>
          <w:p w14:paraId="4411964D" w14:textId="77777777" w:rsidR="00481D9B" w:rsidRPr="00140450" w:rsidRDefault="00481D9B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Evidence Criteria and Assessment Decision-Making Rules</w:t>
            </w:r>
          </w:p>
        </w:tc>
      </w:tr>
      <w:tr w:rsidR="00481D9B" w14:paraId="72AC9F7D" w14:textId="77777777" w:rsidTr="00F7166E">
        <w:tc>
          <w:tcPr>
            <w:tcW w:w="562" w:type="dxa"/>
          </w:tcPr>
          <w:p w14:paraId="684CA57C" w14:textId="77777777" w:rsidR="00481D9B" w:rsidRDefault="00481D9B" w:rsidP="004E1894">
            <w:pPr>
              <w:spacing w:before="60" w:after="60"/>
            </w:pPr>
            <w:r>
              <w:t>1.</w:t>
            </w:r>
          </w:p>
        </w:tc>
        <w:tc>
          <w:tcPr>
            <w:tcW w:w="2614" w:type="dxa"/>
          </w:tcPr>
          <w:p w14:paraId="5F756CC6" w14:textId="77777777" w:rsidR="00481D9B" w:rsidRDefault="00481D9B" w:rsidP="004E1894">
            <w:pPr>
              <w:spacing w:before="60" w:after="60"/>
            </w:pPr>
            <w:r>
              <w:t>Vector types for 3D vectors</w:t>
            </w:r>
          </w:p>
        </w:tc>
        <w:tc>
          <w:tcPr>
            <w:tcW w:w="6033" w:type="dxa"/>
          </w:tcPr>
          <w:p w14:paraId="36DAC2E5" w14:textId="77777777" w:rsidR="00481D9B" w:rsidRDefault="00481D9B" w:rsidP="004E1894">
            <w:pPr>
              <w:spacing w:before="60" w:after="60"/>
            </w:pPr>
            <w:r>
              <w:t>Write Vector data types for 3D vectors, including homogeneous 3D vectors.</w:t>
            </w:r>
          </w:p>
          <w:p w14:paraId="0173924D" w14:textId="77777777" w:rsidR="00481D9B" w:rsidRDefault="00481D9B" w:rsidP="004E1894">
            <w:pPr>
              <w:spacing w:before="60" w:after="60"/>
            </w:pPr>
            <w:r>
              <w:t>Types implement methods for, in all instances, translation, scale, magnitude, normalisation, cross product and dot product.</w:t>
            </w:r>
          </w:p>
          <w:p w14:paraId="49C055E9" w14:textId="77777777" w:rsidR="00481D9B" w:rsidRDefault="00481D9B" w:rsidP="004E1894">
            <w:pPr>
              <w:spacing w:before="60" w:after="60"/>
            </w:pPr>
            <w:r>
              <w:t xml:space="preserve">All written code conforms to the provided brief (in </w:t>
            </w:r>
            <w:r w:rsidRPr="00A81AA1">
              <w:rPr>
                <w:i/>
                <w:iCs/>
              </w:rPr>
              <w:t>I</w:t>
            </w:r>
            <w:r>
              <w:rPr>
                <w:i/>
                <w:iCs/>
              </w:rPr>
              <w:t>nstructions to Students)</w:t>
            </w:r>
            <w:r>
              <w:t>.</w:t>
            </w:r>
          </w:p>
        </w:tc>
      </w:tr>
      <w:tr w:rsidR="00481D9B" w:rsidRPr="008941B3" w14:paraId="06121546" w14:textId="77777777" w:rsidTr="00F7166E">
        <w:tc>
          <w:tcPr>
            <w:tcW w:w="562" w:type="dxa"/>
          </w:tcPr>
          <w:p w14:paraId="636F6D87" w14:textId="77777777" w:rsidR="00481D9B" w:rsidRDefault="00481D9B" w:rsidP="004E1894">
            <w:pPr>
              <w:spacing w:before="60" w:after="60"/>
            </w:pPr>
            <w:r>
              <w:t>2.</w:t>
            </w:r>
          </w:p>
        </w:tc>
        <w:tc>
          <w:tcPr>
            <w:tcW w:w="2614" w:type="dxa"/>
          </w:tcPr>
          <w:p w14:paraId="44C9BC45" w14:textId="77777777" w:rsidR="00481D9B" w:rsidRPr="008941B3" w:rsidRDefault="00481D9B" w:rsidP="004E1894">
            <w:pPr>
              <w:spacing w:before="60" w:after="60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>Matrix types for 3D matrices</w:t>
            </w:r>
          </w:p>
        </w:tc>
        <w:tc>
          <w:tcPr>
            <w:tcW w:w="6033" w:type="dxa"/>
          </w:tcPr>
          <w:p w14:paraId="0A486FF2" w14:textId="77777777" w:rsidR="00481D9B" w:rsidRPr="008247C2" w:rsidRDefault="00481D9B" w:rsidP="004E1894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Write </w:t>
            </w:r>
            <w:r w:rsidRPr="008247C2">
              <w:rPr>
                <w:lang w:val="en-US"/>
              </w:rPr>
              <w:t xml:space="preserve">Matrix </w:t>
            </w:r>
            <w:r>
              <w:rPr>
                <w:lang w:val="en-US"/>
              </w:rPr>
              <w:t xml:space="preserve">data </w:t>
            </w:r>
            <w:r w:rsidRPr="008247C2">
              <w:rPr>
                <w:lang w:val="en-US"/>
              </w:rPr>
              <w:t>types for 3D matrices, including homogeneous 4D matrices</w:t>
            </w:r>
            <w:r>
              <w:rPr>
                <w:lang w:val="en-US"/>
              </w:rPr>
              <w:t>.</w:t>
            </w:r>
          </w:p>
          <w:p w14:paraId="17FB5854" w14:textId="77777777" w:rsidR="00481D9B" w:rsidRPr="008247C2" w:rsidRDefault="00481D9B" w:rsidP="004E1894">
            <w:pPr>
              <w:spacing w:before="60" w:after="60"/>
              <w:rPr>
                <w:lang w:val="en-US"/>
              </w:rPr>
            </w:pPr>
            <w:r w:rsidRPr="008247C2">
              <w:rPr>
                <w:lang w:val="en-US"/>
              </w:rPr>
              <w:t>Types implement methods for multiplication, vectors transformation, and transpose</w:t>
            </w:r>
            <w:r>
              <w:rPr>
                <w:lang w:val="en-US"/>
              </w:rPr>
              <w:t>.</w:t>
            </w:r>
          </w:p>
          <w:p w14:paraId="207857F3" w14:textId="77777777" w:rsidR="00481D9B" w:rsidRDefault="00481D9B" w:rsidP="004E1894">
            <w:pPr>
              <w:spacing w:before="60" w:after="60"/>
              <w:rPr>
                <w:lang w:val="en-US"/>
              </w:rPr>
            </w:pPr>
            <w:r w:rsidRPr="008247C2">
              <w:rPr>
                <w:lang w:val="en-US"/>
              </w:rPr>
              <w:t>Types implement methods for setting up as rotation matrices</w:t>
            </w:r>
            <w:r>
              <w:rPr>
                <w:lang w:val="en-US"/>
              </w:rPr>
              <w:t>.</w:t>
            </w:r>
          </w:p>
          <w:p w14:paraId="43D2B90E" w14:textId="77777777" w:rsidR="00481D9B" w:rsidRPr="008941B3" w:rsidRDefault="00481D9B" w:rsidP="004E1894">
            <w:pPr>
              <w:spacing w:before="60" w:after="60"/>
              <w:rPr>
                <w:lang w:val="en-US"/>
              </w:rPr>
            </w:pPr>
            <w:r>
              <w:t xml:space="preserve">All written code conforms to the provided brief (in </w:t>
            </w:r>
            <w:r w:rsidRPr="00A81AA1">
              <w:rPr>
                <w:i/>
                <w:iCs/>
              </w:rPr>
              <w:t>I</w:t>
            </w:r>
            <w:r>
              <w:rPr>
                <w:i/>
                <w:iCs/>
              </w:rPr>
              <w:t>nstructions to Students)</w:t>
            </w:r>
            <w:r>
              <w:t>.</w:t>
            </w:r>
          </w:p>
        </w:tc>
      </w:tr>
      <w:tr w:rsidR="00481D9B" w:rsidRPr="00A81AA1" w14:paraId="670157AB" w14:textId="77777777" w:rsidTr="00F7166E">
        <w:tc>
          <w:tcPr>
            <w:tcW w:w="562" w:type="dxa"/>
          </w:tcPr>
          <w:p w14:paraId="7EC6C0F8" w14:textId="77777777" w:rsidR="00481D9B" w:rsidRDefault="00481D9B" w:rsidP="004E1894">
            <w:pPr>
              <w:spacing w:before="60" w:after="60"/>
            </w:pPr>
            <w:r>
              <w:t>3.</w:t>
            </w:r>
          </w:p>
        </w:tc>
        <w:tc>
          <w:tcPr>
            <w:tcW w:w="2614" w:type="dxa"/>
          </w:tcPr>
          <w:p w14:paraId="29E5E02F" w14:textId="77777777" w:rsidR="00481D9B" w:rsidRPr="008941B3" w:rsidRDefault="00481D9B" w:rsidP="004E1894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Color type</w:t>
            </w:r>
          </w:p>
        </w:tc>
        <w:tc>
          <w:tcPr>
            <w:tcW w:w="6033" w:type="dxa"/>
          </w:tcPr>
          <w:p w14:paraId="72D628BD" w14:textId="77777777" w:rsidR="00481D9B" w:rsidRDefault="00481D9B" w:rsidP="004E1894">
            <w:pPr>
              <w:spacing w:before="60" w:after="60"/>
            </w:pPr>
            <w:r>
              <w:t>Write a Color data type.</w:t>
            </w:r>
          </w:p>
          <w:p w14:paraId="1CE5C74F" w14:textId="77777777" w:rsidR="00481D9B" w:rsidRDefault="00481D9B" w:rsidP="004E1894">
            <w:pPr>
              <w:spacing w:before="60" w:after="60"/>
            </w:pPr>
            <w:r w:rsidRPr="00A81AA1">
              <w:t>As part of the Color type, functions for manipulating a bitfield implemented using bit shift operations</w:t>
            </w:r>
          </w:p>
          <w:p w14:paraId="361BE3DD" w14:textId="77777777" w:rsidR="00481D9B" w:rsidRPr="00A81AA1" w:rsidRDefault="00481D9B" w:rsidP="004E1894">
            <w:pPr>
              <w:spacing w:before="60" w:after="60"/>
            </w:pPr>
            <w:r>
              <w:t xml:space="preserve">All written code conforms to the provided brief (in </w:t>
            </w:r>
            <w:r w:rsidRPr="00A81AA1">
              <w:rPr>
                <w:i/>
                <w:iCs/>
              </w:rPr>
              <w:t>I</w:t>
            </w:r>
            <w:r>
              <w:rPr>
                <w:i/>
                <w:iCs/>
              </w:rPr>
              <w:t>nstructions to Students)</w:t>
            </w:r>
            <w:r>
              <w:t>.</w:t>
            </w:r>
          </w:p>
        </w:tc>
      </w:tr>
      <w:tr w:rsidR="00481D9B" w14:paraId="258E9567" w14:textId="77777777" w:rsidTr="00F7166E">
        <w:tc>
          <w:tcPr>
            <w:tcW w:w="562" w:type="dxa"/>
          </w:tcPr>
          <w:p w14:paraId="398D38C7" w14:textId="77777777" w:rsidR="00481D9B" w:rsidRDefault="00481D9B" w:rsidP="004E1894">
            <w:pPr>
              <w:spacing w:before="60" w:after="60"/>
            </w:pPr>
            <w:r>
              <w:t>4.</w:t>
            </w:r>
          </w:p>
        </w:tc>
        <w:tc>
          <w:tcPr>
            <w:tcW w:w="2614" w:type="dxa"/>
          </w:tcPr>
          <w:p w14:paraId="79C7F538" w14:textId="77777777" w:rsidR="00481D9B" w:rsidRDefault="00481D9B" w:rsidP="004E1894">
            <w:pPr>
              <w:spacing w:before="60" w:after="60"/>
              <w:rPr>
                <w:lang w:val="en-US"/>
              </w:rPr>
            </w:pPr>
            <w:r>
              <w:t>Unit Testing</w:t>
            </w:r>
          </w:p>
        </w:tc>
        <w:tc>
          <w:tcPr>
            <w:tcW w:w="6033" w:type="dxa"/>
          </w:tcPr>
          <w:p w14:paraId="071757C3" w14:textId="77777777" w:rsidR="00481D9B" w:rsidRDefault="00481D9B" w:rsidP="004E1894">
            <w:pPr>
              <w:spacing w:before="60" w:after="60"/>
            </w:pPr>
            <w:r w:rsidRPr="00150786">
              <w:t xml:space="preserve">All </w:t>
            </w:r>
            <w:r>
              <w:t>custom maths data types pas all unit tests in the provided Unit Testing Project.</w:t>
            </w:r>
          </w:p>
        </w:tc>
      </w:tr>
      <w:tr w:rsidR="00E82E26" w14:paraId="0D3C0F5D" w14:textId="77777777" w:rsidTr="00F7166E">
        <w:tc>
          <w:tcPr>
            <w:tcW w:w="9209" w:type="dxa"/>
            <w:gridSpan w:val="3"/>
            <w:shd w:val="clear" w:color="auto" w:fill="F2F2F2" w:themeFill="background1" w:themeFillShade="F2"/>
          </w:tcPr>
          <w:p w14:paraId="2B664399" w14:textId="12E65ACE" w:rsidR="00E82E26" w:rsidRDefault="00E82E26" w:rsidP="00E82E26">
            <w:pPr>
              <w:spacing w:before="60" w:after="60"/>
            </w:pPr>
            <w:r w:rsidRPr="00CD3A14">
              <w:rPr>
                <w:b/>
                <w:bCs/>
              </w:rPr>
              <w:t>Submission</w:t>
            </w:r>
            <w:r>
              <w:rPr>
                <w:b/>
                <w:bCs/>
              </w:rPr>
              <w:t xml:space="preserve"> Requirements:</w:t>
            </w:r>
          </w:p>
        </w:tc>
      </w:tr>
      <w:tr w:rsidR="00E82E26" w14:paraId="0A3AE1C0" w14:textId="77777777" w:rsidTr="00F7166E">
        <w:tc>
          <w:tcPr>
            <w:tcW w:w="9209" w:type="dxa"/>
            <w:gridSpan w:val="3"/>
          </w:tcPr>
          <w:p w14:paraId="7E074CD1" w14:textId="77777777" w:rsidR="00E82E26" w:rsidRPr="00F26999" w:rsidRDefault="00E82E26" w:rsidP="00E82E26">
            <w:pPr>
              <w:spacing w:before="60" w:after="60"/>
            </w:pPr>
            <w:r w:rsidRPr="00F26999">
              <w:lastRenderedPageBreak/>
              <w:t>You will need to submit the following:</w:t>
            </w:r>
          </w:p>
          <w:p w14:paraId="791AFC36" w14:textId="77777777" w:rsidR="00E82E26" w:rsidRDefault="00E82E26" w:rsidP="00E82E26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All source code</w:t>
            </w:r>
          </w:p>
          <w:p w14:paraId="1B4AA16D" w14:textId="77777777" w:rsidR="00E82E26" w:rsidRPr="00F26999" w:rsidRDefault="00E82E26" w:rsidP="00E82E26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 w:rsidRPr="00F26999">
              <w:t>Your complete Visual Studio project</w:t>
            </w:r>
          </w:p>
          <w:p w14:paraId="191F852D" w14:textId="77777777" w:rsidR="00E82E26" w:rsidRPr="00F26999" w:rsidRDefault="00E82E26" w:rsidP="00E82E26">
            <w:pPr>
              <w:spacing w:before="60" w:after="60"/>
            </w:pPr>
            <w:r w:rsidRPr="00F26999">
              <w:t>Be sure to remove any temporary build folders (i.e., the Debug and Release folders). Only project files, source code files, and any resource files used should be included in your submission.</w:t>
            </w:r>
          </w:p>
          <w:p w14:paraId="0578E6CC" w14:textId="6944DA20" w:rsidR="00E82E26" w:rsidRDefault="00E82E26" w:rsidP="00E82E26">
            <w:pPr>
              <w:spacing w:before="60" w:after="60"/>
            </w:pPr>
            <w:r w:rsidRPr="00F26999">
              <w:t>Package all files in a single compressed archive file (.zip, .7z, or .rar)</w:t>
            </w:r>
          </w:p>
        </w:tc>
      </w:tr>
    </w:tbl>
    <w:p w14:paraId="019F2785" w14:textId="77777777" w:rsidR="00824168" w:rsidRPr="00551C3C" w:rsidRDefault="00824168" w:rsidP="00551C3C"/>
    <w:sectPr w:rsidR="00824168" w:rsidRPr="00551C3C" w:rsidSect="00D44743">
      <w:headerReference w:type="default" r:id="rId11"/>
      <w:footerReference w:type="default" r:id="rId12"/>
      <w:pgSz w:w="11906" w:h="16838" w:code="9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357C8" w14:textId="77777777" w:rsidR="0085460A" w:rsidRDefault="0085460A" w:rsidP="007D1963">
      <w:pPr>
        <w:spacing w:line="240" w:lineRule="auto"/>
      </w:pPr>
      <w:r>
        <w:separator/>
      </w:r>
    </w:p>
  </w:endnote>
  <w:endnote w:type="continuationSeparator" w:id="0">
    <w:p w14:paraId="23AF0E57" w14:textId="77777777" w:rsidR="0085460A" w:rsidRDefault="0085460A" w:rsidP="007D1963">
      <w:pPr>
        <w:spacing w:line="240" w:lineRule="auto"/>
      </w:pPr>
      <w:r>
        <w:continuationSeparator/>
      </w:r>
    </w:p>
  </w:endnote>
  <w:endnote w:type="continuationNotice" w:id="1">
    <w:p w14:paraId="49AB620D" w14:textId="77777777" w:rsidR="004856FB" w:rsidRDefault="004856F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6C50" w14:textId="33BCE4B0" w:rsidR="00083C14" w:rsidRDefault="00C809CD" w:rsidP="00127BD4">
    <w:pPr>
      <w:pStyle w:val="AIEFooter"/>
      <w:tabs>
        <w:tab w:val="left" w:pos="2190"/>
        <w:tab w:val="right" w:pos="9026"/>
      </w:tabs>
    </w:pPr>
    <w:r>
      <w:tab/>
    </w:r>
    <w:r w:rsidR="00127BD4">
      <w:tab/>
    </w:r>
    <w:r w:rsidR="0081685E">
      <w:t>v</w:t>
    </w:r>
    <w:r w:rsidR="00145418">
      <w:t>0.1</w:t>
    </w:r>
  </w:p>
  <w:p w14:paraId="05A5D27C" w14:textId="40A47A1D" w:rsidR="00EF74DA" w:rsidRPr="00EF74DA" w:rsidRDefault="00EF74DA" w:rsidP="00EF74DA">
    <w:pPr>
      <w:pStyle w:val="AIEFooter"/>
      <w:tabs>
        <w:tab w:val="right" w:pos="13413"/>
      </w:tabs>
    </w:pPr>
    <w:r>
      <w:tab/>
    </w:r>
    <w:r w:rsidRPr="00EF74DA">
      <w:t xml:space="preserve">Page </w:t>
    </w:r>
    <w:r w:rsidRPr="00EF74DA">
      <w:fldChar w:fldCharType="begin"/>
    </w:r>
    <w:r w:rsidRPr="00EF74DA">
      <w:instrText xml:space="preserve"> PAGE  \* Arabic  \* MERGEFORMAT </w:instrText>
    </w:r>
    <w:r w:rsidRPr="00EF74DA">
      <w:fldChar w:fldCharType="separate"/>
    </w:r>
    <w:r w:rsidRPr="00EF74DA">
      <w:rPr>
        <w:noProof/>
      </w:rPr>
      <w:t>1</w:t>
    </w:r>
    <w:r w:rsidRPr="00EF74DA">
      <w:fldChar w:fldCharType="end"/>
    </w:r>
    <w:r w:rsidRPr="00EF74DA">
      <w:t xml:space="preserve"> of </w:t>
    </w:r>
    <w:r w:rsidR="000D1AB2">
      <w:fldChar w:fldCharType="begin"/>
    </w:r>
    <w:r w:rsidR="000D1AB2">
      <w:instrText>NUMPAGES  \* Arabic  \* MERGEFORMAT</w:instrText>
    </w:r>
    <w:r w:rsidR="000D1AB2">
      <w:fldChar w:fldCharType="separate"/>
    </w:r>
    <w:r w:rsidRPr="00EF74DA">
      <w:rPr>
        <w:noProof/>
      </w:rPr>
      <w:t>2</w:t>
    </w:r>
    <w:r w:rsidR="000D1AB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4793E" w14:textId="77777777" w:rsidR="0085460A" w:rsidRDefault="0085460A" w:rsidP="007D1963">
      <w:pPr>
        <w:spacing w:line="240" w:lineRule="auto"/>
      </w:pPr>
      <w:r>
        <w:separator/>
      </w:r>
    </w:p>
  </w:footnote>
  <w:footnote w:type="continuationSeparator" w:id="0">
    <w:p w14:paraId="087C427E" w14:textId="77777777" w:rsidR="0085460A" w:rsidRDefault="0085460A" w:rsidP="007D1963">
      <w:pPr>
        <w:spacing w:line="240" w:lineRule="auto"/>
      </w:pPr>
      <w:r>
        <w:continuationSeparator/>
      </w:r>
    </w:p>
  </w:footnote>
  <w:footnote w:type="continuationNotice" w:id="1">
    <w:p w14:paraId="78B03C0D" w14:textId="77777777" w:rsidR="004856FB" w:rsidRDefault="004856F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C03" w14:textId="42867728" w:rsidR="00D44743" w:rsidRDefault="00D44743" w:rsidP="00BC5940">
    <w:pPr>
      <w:pStyle w:val="AIEDocumentDifferentiation"/>
      <w:tabs>
        <w:tab w:val="clear" w:pos="451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30ADB02" wp14:editId="0280C90D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1084337" cy="1080000"/>
          <wp:effectExtent l="0" t="0" r="1905" b="6350"/>
          <wp:wrapThrough wrapText="bothSides">
            <wp:wrapPolygon edited="0">
              <wp:start x="0" y="0"/>
              <wp:lineTo x="0" y="21346"/>
              <wp:lineTo x="21258" y="21346"/>
              <wp:lineTo x="21258" y="0"/>
              <wp:lineTo x="0" y="0"/>
            </wp:wrapPolygon>
          </wp:wrapThrough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337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C3C">
      <w:t xml:space="preserve">ICT50220 </w:t>
    </w:r>
    <w:r w:rsidR="000B6024" w:rsidRPr="000B6024">
      <w:t>Diploma of Information Technology</w:t>
    </w:r>
    <w:r w:rsidR="000B6024">
      <w:br/>
      <w:t>CUA51020 Diploma of Screen and Media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920CC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1F2D1F"/>
    <w:multiLevelType w:val="hybridMultilevel"/>
    <w:tmpl w:val="5D7CD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35276"/>
    <w:multiLevelType w:val="multilevel"/>
    <w:tmpl w:val="1BE0C57E"/>
    <w:styleLink w:val="AIEAlphaList"/>
    <w:lvl w:ilvl="0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7A22E3"/>
    <w:multiLevelType w:val="hybridMultilevel"/>
    <w:tmpl w:val="081C6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C5CDC"/>
    <w:multiLevelType w:val="multilevel"/>
    <w:tmpl w:val="08C026E2"/>
    <w:lvl w:ilvl="0">
      <w:start w:val="1"/>
      <w:numFmt w:val="lowerLetter"/>
      <w:pStyle w:val="AIEMLL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upperRoman"/>
      <w:pStyle w:val="AIEMLL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AIEMLL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EA11076"/>
    <w:multiLevelType w:val="hybridMultilevel"/>
    <w:tmpl w:val="6C14C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30FC1"/>
    <w:multiLevelType w:val="multilevel"/>
    <w:tmpl w:val="24646DDC"/>
    <w:lvl w:ilvl="0">
      <w:start w:val="1"/>
      <w:numFmt w:val="decimal"/>
      <w:pStyle w:val="AIEHL1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IEHL2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IEHL3"/>
      <w:suff w:val="space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pStyle w:val="AIEHL4"/>
      <w:suff w:val="space"/>
      <w:lvlText w:val="%1.%2.%3.%4.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pStyle w:val="AIEHL5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7" w15:restartNumberingAfterBreak="0">
    <w:nsid w:val="56D32805"/>
    <w:multiLevelType w:val="hybridMultilevel"/>
    <w:tmpl w:val="1D8E5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B02A2"/>
    <w:multiLevelType w:val="hybridMultilevel"/>
    <w:tmpl w:val="B62898B8"/>
    <w:lvl w:ilvl="0" w:tplc="F88CB7A4">
      <w:start w:val="1"/>
      <w:numFmt w:val="bullet"/>
      <w:pStyle w:val="S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A7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C6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20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06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E23B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02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68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AEA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802E2"/>
    <w:multiLevelType w:val="hybridMultilevel"/>
    <w:tmpl w:val="AF807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4061A"/>
    <w:multiLevelType w:val="multilevel"/>
    <w:tmpl w:val="ADF6502E"/>
    <w:lvl w:ilvl="0">
      <w:start w:val="1"/>
      <w:numFmt w:val="upperLetter"/>
      <w:pStyle w:val="AIEAppendix"/>
      <w:suff w:val="nothing"/>
      <w:lvlText w:val="Appendix %1: "/>
      <w:lvlJc w:val="right"/>
      <w:pPr>
        <w:ind w:left="1800" w:firstLine="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F9019CE"/>
    <w:multiLevelType w:val="hybridMultilevel"/>
    <w:tmpl w:val="355EC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325678">
    <w:abstractNumId w:val="2"/>
  </w:num>
  <w:num w:numId="2" w16cid:durableId="1267688282">
    <w:abstractNumId w:val="0"/>
  </w:num>
  <w:num w:numId="3" w16cid:durableId="409499384">
    <w:abstractNumId w:val="4"/>
    <w:lvlOverride w:ilvl="0">
      <w:startOverride w:val="1"/>
    </w:lvlOverride>
  </w:num>
  <w:num w:numId="4" w16cid:durableId="1108623988">
    <w:abstractNumId w:val="10"/>
  </w:num>
  <w:num w:numId="5" w16cid:durableId="1645818660">
    <w:abstractNumId w:val="6"/>
  </w:num>
  <w:num w:numId="6" w16cid:durableId="28605247">
    <w:abstractNumId w:val="8"/>
  </w:num>
  <w:num w:numId="7" w16cid:durableId="74666499">
    <w:abstractNumId w:val="1"/>
  </w:num>
  <w:num w:numId="8" w16cid:durableId="62071114">
    <w:abstractNumId w:val="7"/>
  </w:num>
  <w:num w:numId="9" w16cid:durableId="1303537088">
    <w:abstractNumId w:val="3"/>
  </w:num>
  <w:num w:numId="10" w16cid:durableId="1414160267">
    <w:abstractNumId w:val="9"/>
  </w:num>
  <w:num w:numId="11" w16cid:durableId="626661398">
    <w:abstractNumId w:val="5"/>
  </w:num>
  <w:num w:numId="12" w16cid:durableId="124645204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0A"/>
    <w:rsid w:val="00010F96"/>
    <w:rsid w:val="00011636"/>
    <w:rsid w:val="000120D3"/>
    <w:rsid w:val="00020A6A"/>
    <w:rsid w:val="00023510"/>
    <w:rsid w:val="00031000"/>
    <w:rsid w:val="000509E3"/>
    <w:rsid w:val="00057D5F"/>
    <w:rsid w:val="00080410"/>
    <w:rsid w:val="00083C14"/>
    <w:rsid w:val="00090363"/>
    <w:rsid w:val="000A2B6C"/>
    <w:rsid w:val="000A7CE8"/>
    <w:rsid w:val="000B6024"/>
    <w:rsid w:val="000D1AB2"/>
    <w:rsid w:val="000D3507"/>
    <w:rsid w:val="000F1EE8"/>
    <w:rsid w:val="00106DB1"/>
    <w:rsid w:val="00107CC1"/>
    <w:rsid w:val="00111FAF"/>
    <w:rsid w:val="00127BD4"/>
    <w:rsid w:val="00145418"/>
    <w:rsid w:val="0014739A"/>
    <w:rsid w:val="00147BB0"/>
    <w:rsid w:val="00161531"/>
    <w:rsid w:val="00171FC3"/>
    <w:rsid w:val="00173350"/>
    <w:rsid w:val="00184918"/>
    <w:rsid w:val="00187FAF"/>
    <w:rsid w:val="001A0EA6"/>
    <w:rsid w:val="001A456E"/>
    <w:rsid w:val="001B04DF"/>
    <w:rsid w:val="001C66DD"/>
    <w:rsid w:val="001C7C54"/>
    <w:rsid w:val="001E1C9D"/>
    <w:rsid w:val="001F3D68"/>
    <w:rsid w:val="00202C10"/>
    <w:rsid w:val="002269F6"/>
    <w:rsid w:val="00235C69"/>
    <w:rsid w:val="00244126"/>
    <w:rsid w:val="00250E0A"/>
    <w:rsid w:val="0025780A"/>
    <w:rsid w:val="00261BAC"/>
    <w:rsid w:val="00284D14"/>
    <w:rsid w:val="00285F5C"/>
    <w:rsid w:val="002A224C"/>
    <w:rsid w:val="002B291D"/>
    <w:rsid w:val="002E7B87"/>
    <w:rsid w:val="002F657E"/>
    <w:rsid w:val="003032DF"/>
    <w:rsid w:val="00316FE3"/>
    <w:rsid w:val="0034665E"/>
    <w:rsid w:val="00346863"/>
    <w:rsid w:val="00351947"/>
    <w:rsid w:val="003772B2"/>
    <w:rsid w:val="00386A37"/>
    <w:rsid w:val="00391A3B"/>
    <w:rsid w:val="003B3716"/>
    <w:rsid w:val="003B72AB"/>
    <w:rsid w:val="003B75B5"/>
    <w:rsid w:val="003D7ACE"/>
    <w:rsid w:val="003F4818"/>
    <w:rsid w:val="003F7F45"/>
    <w:rsid w:val="00440A39"/>
    <w:rsid w:val="0044622D"/>
    <w:rsid w:val="004465DE"/>
    <w:rsid w:val="004469F7"/>
    <w:rsid w:val="00463C92"/>
    <w:rsid w:val="00481D9B"/>
    <w:rsid w:val="00483336"/>
    <w:rsid w:val="004839F3"/>
    <w:rsid w:val="004856FB"/>
    <w:rsid w:val="0049476A"/>
    <w:rsid w:val="004B084E"/>
    <w:rsid w:val="004B3085"/>
    <w:rsid w:val="004C62CC"/>
    <w:rsid w:val="004D3E07"/>
    <w:rsid w:val="004E6DBC"/>
    <w:rsid w:val="00534A55"/>
    <w:rsid w:val="00541C24"/>
    <w:rsid w:val="00551C3C"/>
    <w:rsid w:val="005632A9"/>
    <w:rsid w:val="00570510"/>
    <w:rsid w:val="005711EE"/>
    <w:rsid w:val="005B0876"/>
    <w:rsid w:val="005B506F"/>
    <w:rsid w:val="005B57B6"/>
    <w:rsid w:val="005B5B5C"/>
    <w:rsid w:val="005C1B67"/>
    <w:rsid w:val="005E7707"/>
    <w:rsid w:val="005F46EB"/>
    <w:rsid w:val="00603F0B"/>
    <w:rsid w:val="00610FF0"/>
    <w:rsid w:val="006166D8"/>
    <w:rsid w:val="00636791"/>
    <w:rsid w:val="00663E90"/>
    <w:rsid w:val="006765E7"/>
    <w:rsid w:val="00677A36"/>
    <w:rsid w:val="00684EA7"/>
    <w:rsid w:val="0068542F"/>
    <w:rsid w:val="0069261B"/>
    <w:rsid w:val="0069661F"/>
    <w:rsid w:val="006979D8"/>
    <w:rsid w:val="006B45A2"/>
    <w:rsid w:val="006C3903"/>
    <w:rsid w:val="006E4499"/>
    <w:rsid w:val="007062FD"/>
    <w:rsid w:val="0071690E"/>
    <w:rsid w:val="00727767"/>
    <w:rsid w:val="007A7AAC"/>
    <w:rsid w:val="007B00DB"/>
    <w:rsid w:val="007C1361"/>
    <w:rsid w:val="007C65A0"/>
    <w:rsid w:val="007D1963"/>
    <w:rsid w:val="007D2910"/>
    <w:rsid w:val="007D52E9"/>
    <w:rsid w:val="0081685E"/>
    <w:rsid w:val="00824168"/>
    <w:rsid w:val="00841F6D"/>
    <w:rsid w:val="0085460A"/>
    <w:rsid w:val="00871AFB"/>
    <w:rsid w:val="008820DB"/>
    <w:rsid w:val="008B3AE9"/>
    <w:rsid w:val="008B65BB"/>
    <w:rsid w:val="008C4C8E"/>
    <w:rsid w:val="008C61ED"/>
    <w:rsid w:val="008E1DDF"/>
    <w:rsid w:val="008F4B91"/>
    <w:rsid w:val="008F7A0E"/>
    <w:rsid w:val="00901B29"/>
    <w:rsid w:val="00901C97"/>
    <w:rsid w:val="00904836"/>
    <w:rsid w:val="00905F8E"/>
    <w:rsid w:val="009153C6"/>
    <w:rsid w:val="00920D28"/>
    <w:rsid w:val="00921651"/>
    <w:rsid w:val="009310C9"/>
    <w:rsid w:val="00953F2C"/>
    <w:rsid w:val="00962E6D"/>
    <w:rsid w:val="009962F4"/>
    <w:rsid w:val="009A3F7F"/>
    <w:rsid w:val="009A68D4"/>
    <w:rsid w:val="009C6543"/>
    <w:rsid w:val="009D0C03"/>
    <w:rsid w:val="009D1500"/>
    <w:rsid w:val="009D7F66"/>
    <w:rsid w:val="009E2BCC"/>
    <w:rsid w:val="00A20DC7"/>
    <w:rsid w:val="00A22891"/>
    <w:rsid w:val="00A253EE"/>
    <w:rsid w:val="00A55759"/>
    <w:rsid w:val="00A56E45"/>
    <w:rsid w:val="00A6256B"/>
    <w:rsid w:val="00A704E9"/>
    <w:rsid w:val="00AA315E"/>
    <w:rsid w:val="00AA4E2C"/>
    <w:rsid w:val="00AB248D"/>
    <w:rsid w:val="00AB6376"/>
    <w:rsid w:val="00AF5D94"/>
    <w:rsid w:val="00B046BC"/>
    <w:rsid w:val="00B068BA"/>
    <w:rsid w:val="00B10EA2"/>
    <w:rsid w:val="00B2084F"/>
    <w:rsid w:val="00B24F17"/>
    <w:rsid w:val="00B35086"/>
    <w:rsid w:val="00B443F3"/>
    <w:rsid w:val="00B72820"/>
    <w:rsid w:val="00B73057"/>
    <w:rsid w:val="00B76340"/>
    <w:rsid w:val="00B86499"/>
    <w:rsid w:val="00BA332E"/>
    <w:rsid w:val="00BB6795"/>
    <w:rsid w:val="00BC5940"/>
    <w:rsid w:val="00BC7F89"/>
    <w:rsid w:val="00BD30E6"/>
    <w:rsid w:val="00BD44B3"/>
    <w:rsid w:val="00BD6450"/>
    <w:rsid w:val="00BE2095"/>
    <w:rsid w:val="00BF443F"/>
    <w:rsid w:val="00C000A2"/>
    <w:rsid w:val="00C13C2A"/>
    <w:rsid w:val="00C249F7"/>
    <w:rsid w:val="00C377ED"/>
    <w:rsid w:val="00C547D9"/>
    <w:rsid w:val="00C57671"/>
    <w:rsid w:val="00C62B73"/>
    <w:rsid w:val="00C64795"/>
    <w:rsid w:val="00C809CD"/>
    <w:rsid w:val="00C91284"/>
    <w:rsid w:val="00C94CCF"/>
    <w:rsid w:val="00CA16C5"/>
    <w:rsid w:val="00CA60CC"/>
    <w:rsid w:val="00CE7847"/>
    <w:rsid w:val="00D16017"/>
    <w:rsid w:val="00D330EF"/>
    <w:rsid w:val="00D41798"/>
    <w:rsid w:val="00D44743"/>
    <w:rsid w:val="00D942EB"/>
    <w:rsid w:val="00D96219"/>
    <w:rsid w:val="00DC65B1"/>
    <w:rsid w:val="00DF1030"/>
    <w:rsid w:val="00DF2C66"/>
    <w:rsid w:val="00E01DDD"/>
    <w:rsid w:val="00E11617"/>
    <w:rsid w:val="00E14993"/>
    <w:rsid w:val="00E60280"/>
    <w:rsid w:val="00E63188"/>
    <w:rsid w:val="00E66C51"/>
    <w:rsid w:val="00E800E3"/>
    <w:rsid w:val="00E82448"/>
    <w:rsid w:val="00E82E26"/>
    <w:rsid w:val="00E86672"/>
    <w:rsid w:val="00ED637C"/>
    <w:rsid w:val="00EE5D48"/>
    <w:rsid w:val="00EE6543"/>
    <w:rsid w:val="00EF74DA"/>
    <w:rsid w:val="00F0563A"/>
    <w:rsid w:val="00F2153C"/>
    <w:rsid w:val="00F30DDF"/>
    <w:rsid w:val="00F35974"/>
    <w:rsid w:val="00F568E9"/>
    <w:rsid w:val="00F6351B"/>
    <w:rsid w:val="00F70576"/>
    <w:rsid w:val="00F7166E"/>
    <w:rsid w:val="00F72D3D"/>
    <w:rsid w:val="00F76B50"/>
    <w:rsid w:val="00F906F3"/>
    <w:rsid w:val="00F934A1"/>
    <w:rsid w:val="00FB797E"/>
    <w:rsid w:val="00FD792D"/>
    <w:rsid w:val="00FE2424"/>
    <w:rsid w:val="080996A3"/>
    <w:rsid w:val="08B1F1E3"/>
    <w:rsid w:val="2A40E082"/>
    <w:rsid w:val="2A8EC116"/>
    <w:rsid w:val="36D3AF00"/>
    <w:rsid w:val="37779D97"/>
    <w:rsid w:val="388182A8"/>
    <w:rsid w:val="3E63E6EA"/>
    <w:rsid w:val="49EB5A8F"/>
    <w:rsid w:val="4A485757"/>
    <w:rsid w:val="60B1C96F"/>
    <w:rsid w:val="654EC5DA"/>
    <w:rsid w:val="6BB67179"/>
    <w:rsid w:val="722A4AFA"/>
    <w:rsid w:val="7DABC8FC"/>
    <w:rsid w:val="7FAA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4942B"/>
  <w15:docId w15:val="{DC2C4130-DD71-447C-B865-9D48CC5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5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rsid w:val="005B5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E14993"/>
    <w:pPr>
      <w:shd w:val="clear" w:color="auto" w:fill="FFFFFF"/>
      <w:spacing w:before="150" w:after="150" w:line="600" w:lineRule="atLeast"/>
      <w:outlineLvl w:val="1"/>
    </w:pPr>
    <w:rPr>
      <w:rFonts w:eastAsia="Times New Roman" w:cs="Helvetica"/>
      <w:b/>
      <w:bCs/>
      <w:color w:val="333333"/>
      <w:kern w:val="36"/>
      <w:sz w:val="32"/>
      <w:szCs w:val="32"/>
    </w:rPr>
  </w:style>
  <w:style w:type="paragraph" w:styleId="Heading3">
    <w:name w:val="heading 3"/>
    <w:basedOn w:val="Normal"/>
    <w:link w:val="Heading3Char"/>
    <w:uiPriority w:val="9"/>
    <w:rsid w:val="00E14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5C"/>
  </w:style>
  <w:style w:type="paragraph" w:styleId="Footer">
    <w:name w:val="footer"/>
    <w:basedOn w:val="Normal"/>
    <w:link w:val="Foot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5C"/>
  </w:style>
  <w:style w:type="paragraph" w:styleId="ListParagraph">
    <w:name w:val="List Paragraph"/>
    <w:basedOn w:val="Normal"/>
    <w:uiPriority w:val="34"/>
    <w:qFormat/>
    <w:rsid w:val="005B5B5C"/>
    <w:pPr>
      <w:ind w:left="720"/>
      <w:contextualSpacing/>
    </w:pPr>
  </w:style>
  <w:style w:type="paragraph" w:styleId="BalloonText">
    <w:name w:val="Balloon Text"/>
    <w:aliases w:val="AIE Balloon Text"/>
    <w:basedOn w:val="AIEFooter"/>
    <w:link w:val="BalloonTextChar"/>
    <w:uiPriority w:val="99"/>
    <w:semiHidden/>
    <w:unhideWhenUsed/>
    <w:rsid w:val="005B5B5C"/>
    <w:pPr>
      <w:suppressAutoHyphens/>
      <w:spacing w:before="160"/>
    </w:pPr>
    <w:rPr>
      <w:rFonts w:asciiTheme="majorHAnsi" w:hAnsiTheme="majorHAnsi" w:cs="Segoe UI"/>
      <w:sz w:val="18"/>
      <w:szCs w:val="18"/>
    </w:rPr>
  </w:style>
  <w:style w:type="character" w:customStyle="1" w:styleId="BalloonTextChar">
    <w:name w:val="Balloon Text Char"/>
    <w:aliases w:val="AIE Balloon Text Char"/>
    <w:basedOn w:val="DefaultParagraphFont"/>
    <w:link w:val="BalloonText"/>
    <w:uiPriority w:val="99"/>
    <w:semiHidden/>
    <w:rsid w:val="005B5B5C"/>
    <w:rPr>
      <w:rFonts w:asciiTheme="majorHAnsi" w:hAnsiTheme="majorHAnsi" w:cs="Segoe UI"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993"/>
    <w:rPr>
      <w:rFonts w:eastAsia="Times New Roman" w:cs="Helvetica"/>
      <w:b/>
      <w:bCs/>
      <w:color w:val="333333"/>
      <w:kern w:val="36"/>
      <w:sz w:val="32"/>
      <w:szCs w:val="32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1499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rsid w:val="00E14993"/>
    <w:rPr>
      <w:b/>
      <w:bCs/>
    </w:rPr>
  </w:style>
  <w:style w:type="character" w:styleId="Hyperlink">
    <w:name w:val="Hyperlink"/>
    <w:aliases w:val="AIE Hyperlink"/>
    <w:basedOn w:val="DefaultParagraphFont"/>
    <w:uiPriority w:val="99"/>
    <w:unhideWhenUsed/>
    <w:rsid w:val="005B5B5C"/>
    <w:rPr>
      <w:b w:val="0"/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IEHL1">
    <w:name w:val="AIE HL1"/>
    <w:next w:val="AIEStandard"/>
    <w:link w:val="AIEHL1Char"/>
    <w:qFormat/>
    <w:rsid w:val="00541C24"/>
    <w:pPr>
      <w:keepNext/>
      <w:keepLines/>
      <w:numPr>
        <w:numId w:val="5"/>
      </w:numPr>
      <w:pBdr>
        <w:top w:val="single" w:sz="12" w:space="1" w:color="auto"/>
        <w:bottom w:val="single" w:sz="12" w:space="1" w:color="auto"/>
      </w:pBdr>
      <w:shd w:val="clear" w:color="auto" w:fill="0070C0"/>
      <w:suppressAutoHyphens/>
      <w:spacing w:before="360" w:after="0" w:line="259" w:lineRule="auto"/>
      <w:ind w:left="284" w:right="-567"/>
      <w:outlineLvl w:val="0"/>
    </w:pPr>
    <w:rPr>
      <w:rFonts w:ascii="Calibri" w:hAnsi="Calibri"/>
      <w:b/>
      <w:color w:val="FFFFFF" w:themeColor="background1"/>
      <w:sz w:val="36"/>
    </w:rPr>
  </w:style>
  <w:style w:type="paragraph" w:customStyle="1" w:styleId="AIEHL2">
    <w:name w:val="AIE HL2"/>
    <w:next w:val="AIEStandard"/>
    <w:link w:val="AIEHL2Char"/>
    <w:qFormat/>
    <w:rsid w:val="008F7A0E"/>
    <w:pPr>
      <w:keepNext/>
      <w:keepLines/>
      <w:numPr>
        <w:ilvl w:val="1"/>
        <w:numId w:val="5"/>
      </w:numPr>
      <w:pBdr>
        <w:bottom w:val="single" w:sz="12" w:space="1" w:color="0070C0"/>
      </w:pBdr>
      <w:suppressAutoHyphens/>
      <w:spacing w:before="360" w:after="0" w:line="259" w:lineRule="auto"/>
      <w:ind w:left="284" w:right="-567"/>
      <w:outlineLvl w:val="1"/>
    </w:pPr>
    <w:rPr>
      <w:rFonts w:ascii="Calibri" w:hAnsi="Calibri"/>
      <w:b/>
      <w:color w:val="0070C0"/>
      <w:sz w:val="32"/>
    </w:rPr>
  </w:style>
  <w:style w:type="character" w:customStyle="1" w:styleId="AIEHL1Char">
    <w:name w:val="AIE HL1 Char"/>
    <w:basedOn w:val="DefaultParagraphFont"/>
    <w:link w:val="AIEHL1"/>
    <w:rsid w:val="00541C24"/>
    <w:rPr>
      <w:rFonts w:ascii="Calibri" w:hAnsi="Calibri"/>
      <w:b/>
      <w:color w:val="FFFFFF" w:themeColor="background1"/>
      <w:sz w:val="36"/>
      <w:shd w:val="clear" w:color="auto" w:fill="0070C0"/>
    </w:rPr>
  </w:style>
  <w:style w:type="paragraph" w:customStyle="1" w:styleId="AIEHL3">
    <w:name w:val="AIE HL3"/>
    <w:next w:val="AIEStandard"/>
    <w:link w:val="AIEHL3Char"/>
    <w:qFormat/>
    <w:rsid w:val="008F7A0E"/>
    <w:pPr>
      <w:keepNext/>
      <w:keepLines/>
      <w:numPr>
        <w:ilvl w:val="2"/>
        <w:numId w:val="5"/>
      </w:numPr>
      <w:suppressAutoHyphens/>
      <w:spacing w:before="360" w:after="0" w:line="259" w:lineRule="auto"/>
      <w:ind w:left="0" w:right="-567"/>
      <w:outlineLvl w:val="2"/>
    </w:pPr>
    <w:rPr>
      <w:rFonts w:ascii="Calibri" w:hAnsi="Calibri"/>
      <w:b/>
      <w:color w:val="0070C0"/>
      <w:sz w:val="24"/>
    </w:rPr>
  </w:style>
  <w:style w:type="character" w:customStyle="1" w:styleId="AIEHL2Char">
    <w:name w:val="AIE HL2 Char"/>
    <w:basedOn w:val="AIEHL1Char"/>
    <w:link w:val="AIEHL2"/>
    <w:rsid w:val="008F7A0E"/>
    <w:rPr>
      <w:rFonts w:ascii="Calibri" w:hAnsi="Calibri"/>
      <w:b/>
      <w:color w:val="0070C0"/>
      <w:sz w:val="32"/>
      <w:shd w:val="clear" w:color="auto" w:fill="0070C0"/>
    </w:rPr>
  </w:style>
  <w:style w:type="paragraph" w:customStyle="1" w:styleId="AIEHL4">
    <w:name w:val="AIE HL4"/>
    <w:next w:val="AIEStandard"/>
    <w:link w:val="AIEHL4Char"/>
    <w:qFormat/>
    <w:rsid w:val="008F7A0E"/>
    <w:pPr>
      <w:keepNext/>
      <w:keepLines/>
      <w:numPr>
        <w:ilvl w:val="3"/>
        <w:numId w:val="5"/>
      </w:numPr>
      <w:suppressAutoHyphens/>
      <w:spacing w:before="360" w:after="0" w:line="259" w:lineRule="auto"/>
      <w:ind w:left="284"/>
      <w:outlineLvl w:val="3"/>
    </w:pPr>
    <w:rPr>
      <w:rFonts w:ascii="Calibri" w:hAnsi="Calibri"/>
      <w:b/>
      <w:i/>
      <w:color w:val="0070C0"/>
      <w:sz w:val="24"/>
    </w:rPr>
  </w:style>
  <w:style w:type="character" w:customStyle="1" w:styleId="AIEHL3Char">
    <w:name w:val="AIE HL3 Char"/>
    <w:basedOn w:val="AIEHL2Char"/>
    <w:link w:val="AIEHL3"/>
    <w:rsid w:val="008F7A0E"/>
    <w:rPr>
      <w:rFonts w:ascii="Calibri" w:hAnsi="Calibri"/>
      <w:b/>
      <w:color w:val="0070C0"/>
      <w:sz w:val="24"/>
      <w:shd w:val="clear" w:color="auto" w:fill="0070C0"/>
    </w:rPr>
  </w:style>
  <w:style w:type="paragraph" w:customStyle="1" w:styleId="AIEHL5">
    <w:name w:val="AIE HL5"/>
    <w:next w:val="AIEStandard"/>
    <w:link w:val="AIEHL5Char"/>
    <w:qFormat/>
    <w:rsid w:val="008F7A0E"/>
    <w:pPr>
      <w:keepNext/>
      <w:keepLines/>
      <w:numPr>
        <w:ilvl w:val="4"/>
        <w:numId w:val="5"/>
      </w:numPr>
      <w:suppressAutoHyphens/>
      <w:spacing w:before="360" w:after="0" w:line="259" w:lineRule="auto"/>
      <w:ind w:left="284"/>
      <w:outlineLvl w:val="4"/>
    </w:pPr>
    <w:rPr>
      <w:rFonts w:ascii="Calibri" w:hAnsi="Calibri"/>
      <w:i/>
      <w:color w:val="0070C0"/>
      <w:sz w:val="24"/>
    </w:rPr>
  </w:style>
  <w:style w:type="character" w:customStyle="1" w:styleId="AIEHL4Char">
    <w:name w:val="AIE HL4 Char"/>
    <w:basedOn w:val="AIEHL3Char"/>
    <w:link w:val="AIEHL4"/>
    <w:rsid w:val="008F7A0E"/>
    <w:rPr>
      <w:rFonts w:ascii="Calibri" w:hAnsi="Calibri"/>
      <w:b/>
      <w:i/>
      <w:color w:val="0070C0"/>
      <w:sz w:val="24"/>
      <w:shd w:val="clear" w:color="auto" w:fill="0070C0"/>
    </w:rPr>
  </w:style>
  <w:style w:type="paragraph" w:customStyle="1" w:styleId="AIEDefinitionDescription">
    <w:name w:val="AIE Definition Description"/>
    <w:next w:val="AIEDefinitionTerm"/>
    <w:link w:val="AIEDefinitionDescriptionChar"/>
    <w:rsid w:val="00023510"/>
    <w:pPr>
      <w:keepLines/>
      <w:suppressAutoHyphens/>
      <w:spacing w:after="120" w:line="240" w:lineRule="auto"/>
    </w:pPr>
    <w:rPr>
      <w:rFonts w:ascii="Calibri" w:hAnsi="Calibri"/>
    </w:rPr>
  </w:style>
  <w:style w:type="character" w:customStyle="1" w:styleId="AIEHL5Char">
    <w:name w:val="AIE HL5 Char"/>
    <w:basedOn w:val="AIEHL4Char"/>
    <w:link w:val="AIEHL5"/>
    <w:rsid w:val="008F7A0E"/>
    <w:rPr>
      <w:rFonts w:ascii="Calibri" w:hAnsi="Calibri"/>
      <w:b w:val="0"/>
      <w:i/>
      <w:color w:val="0070C0"/>
      <w:sz w:val="24"/>
      <w:shd w:val="clear" w:color="auto" w:fill="0070C0"/>
    </w:rPr>
  </w:style>
  <w:style w:type="character" w:customStyle="1" w:styleId="AIEDefinitionDescriptionChar">
    <w:name w:val="AIE Definition Description Char"/>
    <w:basedOn w:val="DefaultParagraphFont"/>
    <w:link w:val="AIEDefinitionDescription"/>
    <w:rsid w:val="00023510"/>
    <w:rPr>
      <w:rFonts w:ascii="Calibri" w:hAnsi="Calibri"/>
    </w:rPr>
  </w:style>
  <w:style w:type="table" w:styleId="TableGrid">
    <w:name w:val="Table Grid"/>
    <w:basedOn w:val="TableNormal"/>
    <w:uiPriority w:val="59"/>
    <w:rsid w:val="005B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962E6D"/>
    <w:pPr>
      <w:pBdr>
        <w:bottom w:val="single" w:sz="18" w:space="1" w:color="BFBFBF" w:themeColor="background1" w:themeShade="BF"/>
      </w:pBdr>
      <w:spacing w:after="480" w:line="240" w:lineRule="auto"/>
      <w:ind w:left="-567" w:right="-567"/>
    </w:pPr>
    <w:rPr>
      <w:rFonts w:ascii="Calibri" w:hAnsi="Calibri"/>
      <w:b/>
      <w:color w:val="0070C0"/>
      <w:sz w:val="48"/>
    </w:rPr>
  </w:style>
  <w:style w:type="paragraph" w:customStyle="1" w:styleId="AIEStandard">
    <w:name w:val="AIE Standard"/>
    <w:qFormat/>
    <w:rsid w:val="00F35974"/>
    <w:pPr>
      <w:keepLines/>
      <w:suppressAutoHyphens/>
      <w:spacing w:before="120" w:after="240" w:line="240" w:lineRule="auto"/>
    </w:pPr>
    <w:rPr>
      <w:rFonts w:ascii="Calibri" w:hAnsi="Calibri"/>
    </w:rPr>
  </w:style>
  <w:style w:type="character" w:customStyle="1" w:styleId="AIETitleChar">
    <w:name w:val="AIE Title Char"/>
    <w:basedOn w:val="DefaultParagraphFont"/>
    <w:link w:val="AIETitle"/>
    <w:rsid w:val="00962E6D"/>
    <w:rPr>
      <w:rFonts w:ascii="Calibri" w:hAnsi="Calibri"/>
      <w:b/>
      <w:color w:val="0070C0"/>
      <w:sz w:val="48"/>
    </w:rPr>
  </w:style>
  <w:style w:type="paragraph" w:customStyle="1" w:styleId="AIEItalics">
    <w:name w:val="AIE Italics"/>
    <w:next w:val="AIEStandard"/>
    <w:link w:val="AIEItalicsChar"/>
    <w:rsid w:val="00B2084F"/>
    <w:pPr>
      <w:spacing w:after="160" w:line="259" w:lineRule="auto"/>
    </w:pPr>
    <w:rPr>
      <w:rFonts w:ascii="Calibri" w:hAnsi="Calibri"/>
      <w:i/>
    </w:rPr>
  </w:style>
  <w:style w:type="paragraph" w:customStyle="1" w:styleId="AIEBold">
    <w:name w:val="AIE Bold"/>
    <w:next w:val="AIEStandard"/>
    <w:link w:val="AIEBoldChar"/>
    <w:autoRedefine/>
    <w:rsid w:val="00B2084F"/>
    <w:pPr>
      <w:keepLines/>
      <w:suppressAutoHyphens/>
      <w:spacing w:after="160" w:line="259" w:lineRule="auto"/>
    </w:pPr>
    <w:rPr>
      <w:rFonts w:ascii="Calibri" w:hAnsi="Calibri"/>
      <w:b/>
      <w:lang w:val="en-US"/>
    </w:rPr>
  </w:style>
  <w:style w:type="paragraph" w:customStyle="1" w:styleId="AIEDefinitionTerm">
    <w:name w:val="AIE Definition Term"/>
    <w:next w:val="AIEDefinitionDescription"/>
    <w:rsid w:val="00023510"/>
    <w:pPr>
      <w:keepNext/>
      <w:keepLines/>
      <w:suppressAutoHyphens/>
      <w:spacing w:before="240" w:after="0" w:line="240" w:lineRule="auto"/>
    </w:pPr>
    <w:rPr>
      <w:rFonts w:ascii="Calibri" w:hAnsi="Calibri"/>
      <w:b/>
    </w:rPr>
  </w:style>
  <w:style w:type="numbering" w:customStyle="1" w:styleId="AIEAlphaList">
    <w:name w:val="AIE Alpha List"/>
    <w:basedOn w:val="NoList"/>
    <w:uiPriority w:val="99"/>
    <w:rsid w:val="005B5B5C"/>
    <w:pPr>
      <w:numPr>
        <w:numId w:val="1"/>
      </w:numPr>
    </w:pPr>
  </w:style>
  <w:style w:type="paragraph" w:customStyle="1" w:styleId="AIEMLL1">
    <w:name w:val="AIE MLL1"/>
    <w:link w:val="AIEMLL1Char"/>
    <w:qFormat/>
    <w:rsid w:val="00023510"/>
    <w:pPr>
      <w:keepLines/>
      <w:numPr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Footer">
    <w:name w:val="AIE Footer"/>
    <w:link w:val="AIEFooterChar"/>
    <w:qFormat/>
    <w:rsid w:val="00023510"/>
    <w:pPr>
      <w:spacing w:after="0" w:line="240" w:lineRule="auto"/>
    </w:pPr>
    <w:rPr>
      <w:rFonts w:ascii="Calibri" w:hAnsi="Calibri"/>
      <w:color w:val="000000" w:themeColor="text1"/>
      <w:sz w:val="16"/>
    </w:rPr>
  </w:style>
  <w:style w:type="character" w:customStyle="1" w:styleId="AIEMLL1Char">
    <w:name w:val="AIE MLL1 Char"/>
    <w:basedOn w:val="DefaultParagraphFont"/>
    <w:link w:val="AIEMLL1"/>
    <w:rsid w:val="00023510"/>
    <w:rPr>
      <w:rFonts w:ascii="Calibri" w:hAnsi="Calibri"/>
    </w:rPr>
  </w:style>
  <w:style w:type="character" w:customStyle="1" w:styleId="AIEFooterChar">
    <w:name w:val="AIE Footer Char"/>
    <w:basedOn w:val="DefaultParagraphFont"/>
    <w:link w:val="AIEFooter"/>
    <w:rsid w:val="00023510"/>
    <w:rPr>
      <w:rFonts w:ascii="Calibri" w:hAnsi="Calibri"/>
      <w:color w:val="000000" w:themeColor="text1"/>
      <w:sz w:val="16"/>
    </w:rPr>
  </w:style>
  <w:style w:type="paragraph" w:styleId="ListNumber">
    <w:name w:val="List Number"/>
    <w:basedOn w:val="Normal"/>
    <w:uiPriority w:val="99"/>
    <w:semiHidden/>
    <w:unhideWhenUsed/>
    <w:rsid w:val="005B5B5C"/>
    <w:pPr>
      <w:numPr>
        <w:numId w:val="2"/>
      </w:numPr>
      <w:contextualSpacing/>
    </w:pPr>
  </w:style>
  <w:style w:type="character" w:customStyle="1" w:styleId="AIEItalicsChar">
    <w:name w:val="AIE Italics Char"/>
    <w:basedOn w:val="DefaultParagraphFont"/>
    <w:link w:val="AIEItalics"/>
    <w:rsid w:val="00B2084F"/>
    <w:rPr>
      <w:rFonts w:ascii="Calibri" w:hAnsi="Calibri"/>
      <w:i/>
    </w:rPr>
  </w:style>
  <w:style w:type="character" w:customStyle="1" w:styleId="AIEBoldChar">
    <w:name w:val="AIE Bold Char"/>
    <w:basedOn w:val="DefaultParagraphFont"/>
    <w:link w:val="AIEBold"/>
    <w:rsid w:val="00B2084F"/>
    <w:rPr>
      <w:rFonts w:ascii="Calibri" w:hAnsi="Calibri"/>
      <w:b/>
      <w:lang w:val="en-US"/>
    </w:rPr>
  </w:style>
  <w:style w:type="paragraph" w:customStyle="1" w:styleId="AIEDocumentDifferentiation">
    <w:name w:val="AIE Document Differentiation"/>
    <w:basedOn w:val="Header"/>
    <w:qFormat/>
    <w:rsid w:val="00023510"/>
    <w:rPr>
      <w:rFonts w:ascii="Calibri" w:hAnsi="Calibri" w:cs="Calibri"/>
      <w:b/>
      <w:bCs/>
      <w:smallCaps/>
      <w:color w:val="595959" w:themeColor="text1" w:themeTint="A6"/>
      <w:lang w:val="en-US"/>
    </w:rPr>
  </w:style>
  <w:style w:type="paragraph" w:customStyle="1" w:styleId="AIEMLL2">
    <w:name w:val="AIE MLL2"/>
    <w:link w:val="AIEMLL2Char"/>
    <w:qFormat/>
    <w:rsid w:val="00023510"/>
    <w:pPr>
      <w:keepLines/>
      <w:numPr>
        <w:ilvl w:val="1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character" w:customStyle="1" w:styleId="AIEMLL2Char">
    <w:name w:val="AIE MLL2 Char"/>
    <w:basedOn w:val="DefaultParagraphFont"/>
    <w:link w:val="AIEMLL2"/>
    <w:rsid w:val="00023510"/>
    <w:rPr>
      <w:rFonts w:ascii="Calibri" w:hAnsi="Calibri"/>
    </w:rPr>
  </w:style>
  <w:style w:type="paragraph" w:customStyle="1" w:styleId="AIEMLL3">
    <w:name w:val="AIE MLL3"/>
    <w:link w:val="AIEMLL3Char"/>
    <w:qFormat/>
    <w:rsid w:val="00023510"/>
    <w:pPr>
      <w:keepLines/>
      <w:numPr>
        <w:ilvl w:val="2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TableHeading">
    <w:name w:val="AIE Table Heading"/>
    <w:link w:val="AIETableHeadingChar"/>
    <w:rsid w:val="00B2084F"/>
    <w:pPr>
      <w:spacing w:after="0" w:line="240" w:lineRule="auto"/>
      <w:jc w:val="center"/>
    </w:pPr>
    <w:rPr>
      <w:rFonts w:ascii="Calibri" w:hAnsi="Calibri"/>
      <w:b/>
    </w:rPr>
  </w:style>
  <w:style w:type="character" w:customStyle="1" w:styleId="AIEMLL3Char">
    <w:name w:val="AIE MLL3 Char"/>
    <w:basedOn w:val="DefaultParagraphFont"/>
    <w:link w:val="AIEMLL3"/>
    <w:rsid w:val="00023510"/>
    <w:rPr>
      <w:rFonts w:ascii="Calibri" w:hAnsi="Calibri"/>
    </w:rPr>
  </w:style>
  <w:style w:type="paragraph" w:customStyle="1" w:styleId="AIETableDataCentred">
    <w:name w:val="AIE Table Data Centred"/>
    <w:basedOn w:val="AIEBold"/>
    <w:link w:val="AIETableDataCentredChar"/>
    <w:rsid w:val="00B2084F"/>
    <w:pPr>
      <w:spacing w:after="0" w:line="240" w:lineRule="auto"/>
      <w:jc w:val="center"/>
    </w:pPr>
    <w:rPr>
      <w:b w:val="0"/>
    </w:rPr>
  </w:style>
  <w:style w:type="character" w:customStyle="1" w:styleId="AIETableHeadingChar">
    <w:name w:val="AIE Table Heading Char"/>
    <w:basedOn w:val="DefaultParagraphFont"/>
    <w:link w:val="AIETableHeading"/>
    <w:rsid w:val="00B2084F"/>
    <w:rPr>
      <w:rFonts w:ascii="Calibri" w:hAnsi="Calibri"/>
      <w:b/>
    </w:rPr>
  </w:style>
  <w:style w:type="paragraph" w:customStyle="1" w:styleId="AIETableDataLeftAlign">
    <w:name w:val="AIE Table Data Left Align"/>
    <w:link w:val="AIETableDataLeftAlignChar"/>
    <w:rsid w:val="00B2084F"/>
    <w:pPr>
      <w:keepLines/>
      <w:suppressAutoHyphens/>
      <w:spacing w:after="0" w:line="240" w:lineRule="auto"/>
    </w:pPr>
    <w:rPr>
      <w:rFonts w:ascii="Calibri" w:hAnsi="Calibri"/>
    </w:rPr>
  </w:style>
  <w:style w:type="character" w:customStyle="1" w:styleId="AIETableDataCentredChar">
    <w:name w:val="AIE Table Data Centred Char"/>
    <w:basedOn w:val="AIEBoldChar"/>
    <w:link w:val="AIETableDataCentred"/>
    <w:rsid w:val="00B2084F"/>
    <w:rPr>
      <w:rFonts w:ascii="Calibri" w:hAnsi="Calibri"/>
      <w:b w:val="0"/>
      <w:lang w:val="en-US"/>
    </w:rPr>
  </w:style>
  <w:style w:type="paragraph" w:customStyle="1" w:styleId="AIETableDataRightAlign">
    <w:name w:val="AIE Table Data Right Align"/>
    <w:link w:val="AIETableDataRightAlignChar"/>
    <w:rsid w:val="00B2084F"/>
    <w:pPr>
      <w:keepLines/>
      <w:suppressAutoHyphens/>
      <w:spacing w:after="0" w:line="240" w:lineRule="auto"/>
      <w:jc w:val="right"/>
    </w:pPr>
    <w:rPr>
      <w:rFonts w:ascii="Calibri" w:hAnsi="Calibri"/>
    </w:rPr>
  </w:style>
  <w:style w:type="character" w:customStyle="1" w:styleId="AIETableDataLeftAlignChar">
    <w:name w:val="AIE Table Data Left Align Char"/>
    <w:basedOn w:val="DefaultParagraphFont"/>
    <w:link w:val="AIETableDataLeftAlign"/>
    <w:rsid w:val="00B2084F"/>
    <w:rPr>
      <w:rFonts w:ascii="Calibri" w:hAnsi="Calibri"/>
    </w:rPr>
  </w:style>
  <w:style w:type="character" w:customStyle="1" w:styleId="AIETableDataRightAlignChar">
    <w:name w:val="AIE Table Data Right Align Char"/>
    <w:basedOn w:val="DefaultParagraphFont"/>
    <w:link w:val="AIETableDataRightAlign"/>
    <w:rsid w:val="00B2084F"/>
    <w:rPr>
      <w:rFonts w:ascii="Calibri" w:hAnsi="Calibri"/>
    </w:rPr>
  </w:style>
  <w:style w:type="paragraph" w:customStyle="1" w:styleId="AIEAppendix">
    <w:name w:val="AIE Appendix"/>
    <w:next w:val="AIEStandard"/>
    <w:link w:val="AIEAppendixChar"/>
    <w:qFormat/>
    <w:rsid w:val="00B73057"/>
    <w:pPr>
      <w:keepNext/>
      <w:pageBreakBefore/>
      <w:numPr>
        <w:numId w:val="4"/>
      </w:numPr>
      <w:spacing w:before="360" w:after="0" w:line="259" w:lineRule="auto"/>
      <w:ind w:left="1247" w:right="-567" w:firstLine="74"/>
      <w:outlineLvl w:val="0"/>
    </w:pPr>
    <w:rPr>
      <w:rFonts w:ascii="Calibri" w:hAnsi="Calibri"/>
      <w:b/>
      <w:color w:val="0070C0"/>
      <w:sz w:val="36"/>
    </w:rPr>
  </w:style>
  <w:style w:type="character" w:customStyle="1" w:styleId="AIEAppendixChar">
    <w:name w:val="AIE Appendix Char"/>
    <w:basedOn w:val="DefaultParagraphFont"/>
    <w:link w:val="AIEAppendix"/>
    <w:rsid w:val="00B73057"/>
    <w:rPr>
      <w:rFonts w:ascii="Calibri" w:hAnsi="Calibri"/>
      <w:b/>
      <w:color w:val="0070C0"/>
      <w:sz w:val="36"/>
    </w:rPr>
  </w:style>
  <w:style w:type="character" w:styleId="PlaceholderText">
    <w:name w:val="Placeholder Text"/>
    <w:basedOn w:val="DefaultParagraphFont"/>
    <w:uiPriority w:val="99"/>
    <w:semiHidden/>
    <w:rsid w:val="005B5B5C"/>
    <w:rPr>
      <w:color w:val="808080"/>
    </w:rPr>
  </w:style>
  <w:style w:type="table" w:styleId="GridTable4-Accent3">
    <w:name w:val="Grid Table 4 Accent 3"/>
    <w:basedOn w:val="TableNormal"/>
    <w:uiPriority w:val="49"/>
    <w:rsid w:val="005B5B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CBullet">
    <w:name w:val="SC Bullet"/>
    <w:basedOn w:val="Normal"/>
    <w:locked/>
    <w:rsid w:val="00011636"/>
    <w:pPr>
      <w:numPr>
        <w:numId w:val="6"/>
      </w:num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</w:rPr>
  </w:style>
  <w:style w:type="paragraph" w:customStyle="1" w:styleId="AIEAppH1">
    <w:name w:val="AIE AppH1"/>
    <w:next w:val="AIEStandard"/>
    <w:qFormat/>
    <w:rsid w:val="003F4818"/>
    <w:pPr>
      <w:keepNext/>
      <w:spacing w:before="360" w:after="0" w:line="259" w:lineRule="auto"/>
      <w:ind w:left="-567" w:right="-567"/>
      <w:outlineLvl w:val="1"/>
    </w:pPr>
    <w:rPr>
      <w:rFonts w:ascii="Calibri" w:hAnsi="Calibri"/>
      <w:b/>
      <w:color w:val="0070C0"/>
      <w:sz w:val="32"/>
    </w:rPr>
  </w:style>
  <w:style w:type="paragraph" w:customStyle="1" w:styleId="AIEAppH2">
    <w:name w:val="AIE AppH2"/>
    <w:next w:val="AIEStandard"/>
    <w:qFormat/>
    <w:rsid w:val="004B3085"/>
    <w:pPr>
      <w:keepNext/>
      <w:suppressAutoHyphens/>
      <w:spacing w:before="360" w:after="0" w:line="259" w:lineRule="auto"/>
      <w:outlineLvl w:val="2"/>
    </w:pPr>
    <w:rPr>
      <w:rFonts w:ascii="Calibri" w:hAnsi="Calibri"/>
      <w:b/>
      <w:color w:val="0070C0"/>
      <w:sz w:val="28"/>
    </w:rPr>
  </w:style>
  <w:style w:type="paragraph" w:styleId="TOCHeading">
    <w:name w:val="TOC Heading"/>
    <w:aliases w:val="AIE TOC Heading"/>
    <w:next w:val="AIEStandard"/>
    <w:uiPriority w:val="39"/>
    <w:unhideWhenUsed/>
    <w:qFormat/>
    <w:rsid w:val="00023510"/>
    <w:pPr>
      <w:suppressAutoHyphens/>
      <w:spacing w:before="160" w:after="160" w:line="240" w:lineRule="auto"/>
    </w:pPr>
    <w:rPr>
      <w:rFonts w:ascii="Calibri" w:eastAsiaTheme="majorEastAsia" w:hAnsi="Calibri" w:cstheme="majorBidi"/>
      <w:b/>
      <w:color w:val="0070C0"/>
      <w:sz w:val="32"/>
      <w:szCs w:val="32"/>
    </w:rPr>
  </w:style>
  <w:style w:type="paragraph" w:styleId="TOC1">
    <w:name w:val="toc 1"/>
    <w:aliases w:val="AIE TOC 1"/>
    <w:next w:val="AIEStandard"/>
    <w:uiPriority w:val="39"/>
    <w:unhideWhenUsed/>
    <w:rsid w:val="00023510"/>
    <w:pPr>
      <w:spacing w:after="0" w:line="240" w:lineRule="auto"/>
    </w:pPr>
    <w:rPr>
      <w:rFonts w:ascii="Calibri" w:hAnsi="Calibri"/>
    </w:rPr>
  </w:style>
  <w:style w:type="paragraph" w:styleId="TOC2">
    <w:name w:val="toc 2"/>
    <w:aliases w:val="AIE TOC 2"/>
    <w:next w:val="AIEStandard"/>
    <w:uiPriority w:val="39"/>
    <w:unhideWhenUsed/>
    <w:rsid w:val="00023510"/>
    <w:pPr>
      <w:spacing w:after="0" w:line="240" w:lineRule="auto"/>
      <w:ind w:left="284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5B5B5C"/>
    <w:rPr>
      <w:sz w:val="16"/>
      <w:szCs w:val="16"/>
    </w:rPr>
  </w:style>
  <w:style w:type="paragraph" w:styleId="CommentText">
    <w:name w:val="annotation text"/>
    <w:aliases w:val="AIE Comment Text"/>
    <w:link w:val="CommentTextChar"/>
    <w:uiPriority w:val="99"/>
    <w:semiHidden/>
    <w:unhideWhenUsed/>
    <w:rsid w:val="005B5B5C"/>
    <w:pPr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aliases w:val="AIE Comment Text Char"/>
    <w:basedOn w:val="DefaultParagraphFont"/>
    <w:link w:val="CommentText"/>
    <w:uiPriority w:val="99"/>
    <w:semiHidden/>
    <w:rsid w:val="005B5B5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C"/>
    <w:rPr>
      <w:rFonts w:ascii="Times New Roman" w:hAnsi="Times New Roman"/>
      <w:b/>
      <w:bCs/>
      <w:sz w:val="20"/>
      <w:szCs w:val="20"/>
    </w:rPr>
  </w:style>
  <w:style w:type="paragraph" w:styleId="TOC3">
    <w:name w:val="toc 3"/>
    <w:aliases w:val="AIE TOC 3"/>
    <w:next w:val="AIEStandard"/>
    <w:uiPriority w:val="39"/>
    <w:unhideWhenUsed/>
    <w:rsid w:val="00023510"/>
    <w:pPr>
      <w:spacing w:after="0" w:line="240" w:lineRule="auto"/>
      <w:ind w:left="567"/>
    </w:pPr>
    <w:rPr>
      <w:rFonts w:ascii="Calibri" w:hAnsi="Calibri"/>
    </w:rPr>
  </w:style>
  <w:style w:type="paragraph" w:styleId="TOC4">
    <w:name w:val="toc 4"/>
    <w:aliases w:val="AIE TOC 4"/>
    <w:next w:val="AIEStandard"/>
    <w:uiPriority w:val="39"/>
    <w:unhideWhenUsed/>
    <w:rsid w:val="00023510"/>
    <w:pPr>
      <w:spacing w:after="0" w:line="240" w:lineRule="auto"/>
      <w:ind w:left="851"/>
    </w:pPr>
    <w:rPr>
      <w:rFonts w:ascii="Calibri" w:hAnsi="Calibri"/>
    </w:rPr>
  </w:style>
  <w:style w:type="paragraph" w:styleId="TOC5">
    <w:name w:val="toc 5"/>
    <w:aliases w:val="AIE TOC 5"/>
    <w:basedOn w:val="Normal"/>
    <w:next w:val="Normal"/>
    <w:uiPriority w:val="39"/>
    <w:unhideWhenUsed/>
    <w:rsid w:val="00023510"/>
    <w:pPr>
      <w:spacing w:line="240" w:lineRule="auto"/>
      <w:ind w:left="1134"/>
    </w:pPr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B5B5C"/>
    <w:rPr>
      <w:color w:val="605E5C"/>
      <w:shd w:val="clear" w:color="auto" w:fill="E1DFDD"/>
    </w:rPr>
  </w:style>
  <w:style w:type="paragraph" w:styleId="Caption">
    <w:name w:val="caption"/>
    <w:aliases w:val="AIE Caption"/>
    <w:next w:val="AIEStandard"/>
    <w:uiPriority w:val="35"/>
    <w:unhideWhenUsed/>
    <w:rsid w:val="00023510"/>
    <w:pPr>
      <w:keepNext/>
      <w:spacing w:before="60" w:after="60" w:line="240" w:lineRule="auto"/>
    </w:pPr>
    <w:rPr>
      <w:rFonts w:ascii="Calibri" w:hAnsi="Calibri"/>
      <w:i/>
      <w:iCs/>
      <w:sz w:val="20"/>
      <w:szCs w:val="18"/>
    </w:rPr>
  </w:style>
  <w:style w:type="character" w:styleId="FollowedHyperlink">
    <w:name w:val="FollowedHyperlink"/>
    <w:aliases w:val="AIE Followed Hyperlink"/>
    <w:basedOn w:val="DefaultParagraphFont"/>
    <w:uiPriority w:val="99"/>
    <w:semiHidden/>
    <w:unhideWhenUsed/>
    <w:qFormat/>
    <w:rsid w:val="005B5B5C"/>
    <w:rPr>
      <w:color w:val="0563C1"/>
      <w:u w:val="single"/>
    </w:rPr>
  </w:style>
  <w:style w:type="table" w:customStyle="1" w:styleId="DefinitionsTable">
    <w:name w:val="Definitions Table"/>
    <w:basedOn w:val="TableNormal"/>
    <w:uiPriority w:val="99"/>
    <w:rsid w:val="005B506F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pPr>
        <w:jc w:val="left"/>
      </w:pPr>
      <w:rPr>
        <w:rFonts w:ascii="Calibri" w:hAnsi="Calibri"/>
        <w:b/>
        <w:color w:val="FFFFFF" w:themeColor="background1"/>
        <w:sz w:val="22"/>
      </w:rPr>
      <w:tblPr/>
      <w:tcPr>
        <w:shd w:val="clear" w:color="auto" w:fill="0070C0"/>
        <w:vAlign w:val="center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2Horz">
      <w:pPr>
        <w:jc w:val="left"/>
      </w:pPr>
      <w:rPr>
        <w:rFonts w:ascii="Calibri" w:hAnsi="Calibri"/>
        <w:sz w:val="20"/>
      </w:rPr>
      <w:tblPr/>
      <w:tcPr>
        <w:shd w:val="clear" w:color="auto" w:fill="D9E2F3" w:themeFill="accent1" w:themeFillTint="33"/>
        <w:vAlign w:val="center"/>
      </w:tcPr>
    </w:tblStylePr>
  </w:style>
  <w:style w:type="paragraph" w:customStyle="1" w:styleId="AIEBox">
    <w:name w:val="AIE Box"/>
    <w:qFormat/>
    <w:rsid w:val="004B084E"/>
    <w:pPr>
      <w:pBdr>
        <w:top w:val="single" w:sz="12" w:space="4" w:color="0070C0" w:shadow="1"/>
        <w:left w:val="single" w:sz="12" w:space="4" w:color="0070C0" w:shadow="1"/>
        <w:bottom w:val="single" w:sz="12" w:space="4" w:color="0070C0" w:shadow="1"/>
        <w:right w:val="single" w:sz="12" w:space="4" w:color="0070C0" w:shadow="1"/>
      </w:pBdr>
      <w:shd w:val="clear" w:color="auto" w:fill="D9E2F3" w:themeFill="accent1" w:themeFillTint="33"/>
      <w:spacing w:before="240" w:after="240" w:line="240" w:lineRule="auto"/>
      <w:ind w:left="567" w:right="567"/>
      <w:contextualSpacing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OneDrive%20-%20Academy%20of%20Interactive%20Entertainment\2023\Course%20Documentation\NEW%20FORMAT%20SAGS%202023\AIE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4542A8E7DD640B3BC4F081D67BD17" ma:contentTypeVersion="20" ma:contentTypeDescription="Create a new document." ma:contentTypeScope="" ma:versionID="4787b05398a3db0985b003064e3067c4">
  <xsd:schema xmlns:xsd="http://www.w3.org/2001/XMLSchema" xmlns:xs="http://www.w3.org/2001/XMLSchema" xmlns:p="http://schemas.microsoft.com/office/2006/metadata/properties" xmlns:ns2="6ac566f0-206d-4bc5-bcec-ce830458d3f1" xmlns:ns3="4ba0a89f-8d28-45b8-8c8a-cf56563c9d8a" targetNamespace="http://schemas.microsoft.com/office/2006/metadata/properties" ma:root="true" ma:fieldsID="8811160a525daea1100e7e7793600bd5" ns2:_="" ns3:_="">
    <xsd:import namespace="6ac566f0-206d-4bc5-bcec-ce830458d3f1"/>
    <xsd:import namespace="4ba0a89f-8d28-45b8-8c8a-cf56563c9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Audit" minOccurs="0"/>
                <xsd:element ref="ns2:AuditNot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566f0-206d-4bc5-bcec-ce830458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Audit" ma:index="20" nillable="true" ma:displayName="Audit" ma:format="Dropdown" ma:internalName="Audit">
      <xsd:simpleType>
        <xsd:union memberTypes="dms:Text">
          <xsd:simpleType>
            <xsd:restriction base="dms:Choice">
              <xsd:enumeration value="Keep"/>
              <xsd:enumeration value="Archive"/>
              <xsd:enumeration value="Delete"/>
              <xsd:enumeration value="MyAIIE"/>
            </xsd:restriction>
          </xsd:simpleType>
        </xsd:union>
      </xsd:simpleType>
    </xsd:element>
    <xsd:element name="AuditNotes" ma:index="21" nillable="true" ma:displayName="Audit Notes" ma:format="Dropdown" ma:internalName="AuditNotes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a0a89f-8d28-45b8-8c8a-cf56563c9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f85677f-2507-46db-b1ad-af305f940eb2}" ma:internalName="TaxCatchAll" ma:showField="CatchAllData" ma:web="4ba0a89f-8d28-45b8-8c8a-cf56563c9d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a0a89f-8d28-45b8-8c8a-cf56563c9d8a" xsi:nil="true"/>
    <SharedWithUsers xmlns="4ba0a89f-8d28-45b8-8c8a-cf56563c9d8a">
      <UserInfo>
        <DisplayName>Adam Walsh</DisplayName>
        <AccountId>35</AccountId>
        <AccountType/>
      </UserInfo>
      <UserInfo>
        <DisplayName>Alexandra Mannell</DisplayName>
        <AccountId>175</AccountId>
        <AccountType/>
      </UserInfo>
    </SharedWithUsers>
    <lcf76f155ced4ddcb4097134ff3c332f xmlns="6ac566f0-206d-4bc5-bcec-ce830458d3f1">
      <Terms xmlns="http://schemas.microsoft.com/office/infopath/2007/PartnerControls"/>
    </lcf76f155ced4ddcb4097134ff3c332f>
    <AuditNotes xmlns="6ac566f0-206d-4bc5-bcec-ce830458d3f1" xsi:nil="true"/>
    <Audit xmlns="6ac566f0-206d-4bc5-bcec-ce830458d3f1" xsi:nil="true"/>
  </documentManagement>
</p:properties>
</file>

<file path=customXml/itemProps1.xml><?xml version="1.0" encoding="utf-8"?>
<ds:datastoreItem xmlns:ds="http://schemas.openxmlformats.org/officeDocument/2006/customXml" ds:itemID="{76276FCD-3B4B-42F3-86EA-63D2665D66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C1B669-BBF0-4F5E-BE8B-0EF11FF4B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566f0-206d-4bc5-bcec-ce830458d3f1"/>
    <ds:schemaRef ds:uri="4ba0a89f-8d28-45b8-8c8a-cf56563c9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7A20B-E0CC-4E44-9BD7-47AF818D4D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288489-1C45-4BBF-A03C-4E8B53A3DB66}">
  <ds:schemaRefs>
    <ds:schemaRef ds:uri="http://schemas.microsoft.com/office/2006/metadata/properties"/>
    <ds:schemaRef ds:uri="http://schemas.microsoft.com/office/infopath/2007/PartnerControls"/>
    <ds:schemaRef ds:uri="829a6d25-aeff-4421-995e-843ed241d769"/>
    <ds:schemaRef ds:uri="http://schemas.microsoft.com/sharepoint/v4"/>
    <ds:schemaRef ds:uri="7524d58d-8108-4a7c-838e-de683ad823fc"/>
    <ds:schemaRef ds:uri="71111bed-37cb-4d26-b55b-68ca1aff01e3"/>
    <ds:schemaRef ds:uri="4ba0a89f-8d28-45b8-8c8a-cf56563c9d8a"/>
    <ds:schemaRef ds:uri="6ac566f0-206d-4bc5-bcec-ce830458d3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AIE Document Template.dotx</Template>
  <TotalTime>38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Template</vt:lpstr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 Document Template</dc:title>
  <dc:subject/>
  <dc:creator>Sam Cartwright</dc:creator>
  <cp:keywords/>
  <cp:lastModifiedBy>Sam Cartwright</cp:lastModifiedBy>
  <cp:revision>18</cp:revision>
  <cp:lastPrinted>2022-08-29T05:04:00Z</cp:lastPrinted>
  <dcterms:created xsi:type="dcterms:W3CDTF">2022-11-23T05:55:00Z</dcterms:created>
  <dcterms:modified xsi:type="dcterms:W3CDTF">2022-12-06T00:22:00Z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0x01010016F4542A8E7DD640B3BC4F081D67BD17</vt:lpwstr>
  </property>
  <property fmtid="{D5CDD505-2E9C-101B-9397-08002B2CF9AE}" pid="3" name="OwlContentTargetOptionsFour">
    <vt:lpwstr/>
  </property>
  <property fmtid="{D5CDD505-2E9C-101B-9397-08002B2CF9AE}" pid="4" name="OwlTags">
    <vt:lpwstr>63;#HR Policies|672e4c03-98e4-464b-b4f6-be24ab55f439</vt:lpwstr>
  </property>
  <property fmtid="{D5CDD505-2E9C-101B-9397-08002B2CF9AE}" pid="5" name="OwlDocPortalCategory">
    <vt:lpwstr>26;#Policy|96023dfd-ae17-4b56-a7d2-d9f3cf76221b</vt:lpwstr>
  </property>
  <property fmtid="{D5CDD505-2E9C-101B-9397-08002B2CF9AE}" pid="6" name="OwlContentTargetOptionsOne">
    <vt:lpwstr/>
  </property>
  <property fmtid="{D5CDD505-2E9C-101B-9397-08002B2CF9AE}" pid="7" name="OwlContentTargetOptionsTwo">
    <vt:lpwstr>19;#Canberra|0b77b283-97be-4099-a6e8-37e417dd2bcd;#21;#Adelaide|d3dd7701-501c-4683-8aa0-0da8bb284c54;#5;#Sydney|0eaafe3d-2e10-42a1-8cda-b62e8db7f35a;#20;#Melbourne|53b9296f-3cab-4f2e-aea9-dcd45f021931;#22;#Online|8b1311a9-9578-4dd4-9d22-74e4071dca89</vt:lpwstr>
  </property>
  <property fmtid="{D5CDD505-2E9C-101B-9397-08002B2CF9AE}" pid="8" name="OwlContentTargetOptionsThree">
    <vt:lpwstr/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xd_Signature">
    <vt:bool>false</vt:bool>
  </property>
  <property fmtid="{D5CDD505-2E9C-101B-9397-08002B2CF9AE}" pid="15" name="Location31345">
    <vt:lpwstr>23;#Australia|5858050a-e145-449c-9fc0-a43bf552d5d4;#32;#USA|5f1bb659-ba82-4df1-a9c0-762e11d2432f;#33;#Seattle|82d41991-cd5c-4364-a396-1ed9ba5c9d2d;#34;#Lafayette|13b99371-1845-401d-b654-fad02cb86fc4</vt:lpwstr>
  </property>
  <property fmtid="{D5CDD505-2E9C-101B-9397-08002B2CF9AE}" pid="16" name="Topic">
    <vt:lpwstr>26;#AIE Doc|b4ab19ba-251e-4cb2-93d8-fd7f661ee356;#84;#Writing/Editing/Publishing|ee6528d5-e64f-4a09-9383-d77c8cc5ad53</vt:lpwstr>
  </property>
  <property fmtid="{D5CDD505-2E9C-101B-9397-08002B2CF9AE}" pid="17" name="Department31344">
    <vt:lpwstr>43;#Executive|34e2a94b-1e20-45ff-95f3-7511823aee61</vt:lpwstr>
  </property>
  <property fmtid="{D5CDD505-2E9C-101B-9397-08002B2CF9AE}" pid="18" name="DocumentCategory">
    <vt:lpwstr>93;#Template|2052b62c-f92b-4b39-896d-302f16a65d2f</vt:lpwstr>
  </property>
  <property fmtid="{D5CDD505-2E9C-101B-9397-08002B2CF9AE}" pid="19" name="MediaServiceImageTags">
    <vt:lpwstr/>
  </property>
</Properties>
</file>